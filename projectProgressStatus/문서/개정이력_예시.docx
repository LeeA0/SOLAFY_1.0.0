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49561" w14:textId="77777777" w:rsidR="007326FB" w:rsidRPr="005C7CE2" w:rsidRDefault="007326FB" w:rsidP="00A54BED">
      <w:pPr>
        <w:pStyle w:val="af9"/>
        <w:rPr>
          <w:rFonts w:ascii="맑은 고딕" w:eastAsia="맑은 고딕" w:hAnsi="맑은 고딕"/>
          <w:u w:val="single"/>
        </w:rPr>
      </w:pPr>
      <w:bookmarkStart w:id="0" w:name="_Toc42076544"/>
      <w:r w:rsidRPr="005C7CE2">
        <w:rPr>
          <w:rFonts w:ascii="맑은 고딕" w:eastAsia="맑은 고딕" w:hAnsi="맑은 고딕" w:hint="eastAsia"/>
          <w:u w:val="single"/>
        </w:rPr>
        <w:t>개정</w:t>
      </w:r>
      <w:r w:rsidRPr="005C7CE2">
        <w:rPr>
          <w:rFonts w:ascii="맑은 고딕" w:eastAsia="맑은 고딕" w:hAnsi="맑은 고딕"/>
          <w:u w:val="single"/>
        </w:rPr>
        <w:t xml:space="preserve"> </w:t>
      </w:r>
      <w:r w:rsidRPr="005C7CE2">
        <w:rPr>
          <w:rFonts w:ascii="맑은 고딕" w:eastAsia="맑은 고딕" w:hAnsi="맑은 고딕" w:hint="eastAsia"/>
          <w:u w:val="single"/>
        </w:rPr>
        <w:t>이력</w:t>
      </w:r>
      <w:bookmarkEnd w:id="0"/>
    </w:p>
    <w:p w14:paraId="1743B502" w14:textId="77777777" w:rsidR="007326FB" w:rsidRPr="005C7CE2" w:rsidRDefault="007326FB" w:rsidP="006F5F8A">
      <w:pPr>
        <w:pStyle w:val="afc"/>
        <w:rPr>
          <w:b/>
        </w:rPr>
      </w:pPr>
      <w:r w:rsidRPr="005C7CE2">
        <w:rPr>
          <w:rFonts w:hint="eastAsia"/>
          <w:b/>
        </w:rPr>
        <w:t xml:space="preserve">(신: 신규, 갱: 내용 갱신, </w:t>
      </w:r>
      <w:proofErr w:type="spellStart"/>
      <w:r w:rsidRPr="005C7CE2">
        <w:rPr>
          <w:rFonts w:hint="eastAsia"/>
          <w:b/>
        </w:rPr>
        <w:t>완</w:t>
      </w:r>
      <w:proofErr w:type="spellEnd"/>
      <w:r w:rsidRPr="005C7CE2">
        <w:rPr>
          <w:rFonts w:hint="eastAsia"/>
          <w:b/>
        </w:rPr>
        <w:t>: 완료)</w:t>
      </w:r>
    </w:p>
    <w:tbl>
      <w:tblPr>
        <w:tblW w:w="94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900"/>
        <w:gridCol w:w="1400"/>
        <w:gridCol w:w="4171"/>
        <w:gridCol w:w="1029"/>
        <w:gridCol w:w="1000"/>
      </w:tblGrid>
      <w:tr w:rsidR="00885CE0" w:rsidRPr="005C7CE2" w14:paraId="4D3845D6" w14:textId="77777777" w:rsidTr="00A95D76">
        <w:trPr>
          <w:trHeight w:val="413"/>
        </w:trPr>
        <w:tc>
          <w:tcPr>
            <w:tcW w:w="900" w:type="dxa"/>
            <w:shd w:val="clear" w:color="auto" w:fill="E6E6E6"/>
            <w:vAlign w:val="center"/>
          </w:tcPr>
          <w:p w14:paraId="1B83D07D" w14:textId="77777777" w:rsidR="007326FB" w:rsidRPr="005C7CE2" w:rsidRDefault="007326FB" w:rsidP="00A95D76">
            <w:pPr>
              <w:pStyle w:val="af8"/>
              <w:jc w:val="center"/>
              <w:rPr>
                <w:b/>
              </w:rPr>
            </w:pPr>
            <w:r w:rsidRPr="005C7CE2">
              <w:rPr>
                <w:b/>
              </w:rPr>
              <w:t>NO</w:t>
            </w:r>
          </w:p>
        </w:tc>
        <w:tc>
          <w:tcPr>
            <w:tcW w:w="900" w:type="dxa"/>
            <w:shd w:val="clear" w:color="auto" w:fill="E6E6E6"/>
            <w:vAlign w:val="center"/>
          </w:tcPr>
          <w:p w14:paraId="2AE21F2E" w14:textId="77777777" w:rsidR="007326FB" w:rsidRPr="005C7CE2" w:rsidRDefault="007326FB" w:rsidP="00A95D76">
            <w:pPr>
              <w:pStyle w:val="af8"/>
              <w:jc w:val="center"/>
              <w:rPr>
                <w:b/>
              </w:rPr>
            </w:pPr>
            <w:proofErr w:type="spellStart"/>
            <w:r w:rsidRPr="005C7CE2">
              <w:rPr>
                <w:rFonts w:hint="eastAsia"/>
                <w:b/>
              </w:rPr>
              <w:t>버</w:t>
            </w:r>
            <w:proofErr w:type="spellEnd"/>
            <w:r w:rsidRPr="005C7CE2">
              <w:rPr>
                <w:b/>
              </w:rPr>
              <w:t xml:space="preserve"> </w:t>
            </w:r>
            <w:r w:rsidRPr="005C7CE2">
              <w:rPr>
                <w:rFonts w:hint="eastAsia"/>
                <w:b/>
              </w:rPr>
              <w:t>전</w:t>
            </w:r>
          </w:p>
        </w:tc>
        <w:tc>
          <w:tcPr>
            <w:tcW w:w="1400" w:type="dxa"/>
            <w:shd w:val="clear" w:color="auto" w:fill="E6E6E6"/>
            <w:vAlign w:val="center"/>
          </w:tcPr>
          <w:p w14:paraId="3FD30466" w14:textId="77777777" w:rsidR="007326FB" w:rsidRPr="005C7CE2" w:rsidRDefault="007326FB" w:rsidP="00A95D76">
            <w:pPr>
              <w:pStyle w:val="af8"/>
              <w:jc w:val="center"/>
              <w:rPr>
                <w:b/>
              </w:rPr>
            </w:pPr>
            <w:r w:rsidRPr="005C7CE2">
              <w:rPr>
                <w:rFonts w:hint="eastAsia"/>
                <w:b/>
              </w:rPr>
              <w:t>변경일</w:t>
            </w:r>
          </w:p>
        </w:tc>
        <w:tc>
          <w:tcPr>
            <w:tcW w:w="4171" w:type="dxa"/>
            <w:shd w:val="clear" w:color="auto" w:fill="E6E6E6"/>
            <w:vAlign w:val="center"/>
          </w:tcPr>
          <w:p w14:paraId="1D5C8AFC" w14:textId="77777777" w:rsidR="007326FB" w:rsidRPr="005C7CE2" w:rsidRDefault="007326FB" w:rsidP="00A95D76">
            <w:pPr>
              <w:pStyle w:val="af8"/>
              <w:jc w:val="center"/>
              <w:rPr>
                <w:b/>
              </w:rPr>
            </w:pPr>
            <w:r w:rsidRPr="005C7CE2">
              <w:rPr>
                <w:rFonts w:hint="eastAsia"/>
                <w:b/>
              </w:rPr>
              <w:t>변경</w:t>
            </w:r>
            <w:r w:rsidRPr="005C7CE2">
              <w:rPr>
                <w:b/>
              </w:rPr>
              <w:t xml:space="preserve"> </w:t>
            </w:r>
            <w:r w:rsidRPr="005C7CE2">
              <w:rPr>
                <w:rFonts w:hint="eastAsia"/>
                <w:b/>
              </w:rPr>
              <w:t>내용</w:t>
            </w:r>
          </w:p>
        </w:tc>
        <w:tc>
          <w:tcPr>
            <w:tcW w:w="1029" w:type="dxa"/>
            <w:shd w:val="clear" w:color="auto" w:fill="E6E6E6"/>
            <w:vAlign w:val="center"/>
          </w:tcPr>
          <w:p w14:paraId="024C956E" w14:textId="77777777" w:rsidR="007326FB" w:rsidRPr="005C7CE2" w:rsidRDefault="007326FB" w:rsidP="00A95D76">
            <w:pPr>
              <w:pStyle w:val="af8"/>
              <w:jc w:val="center"/>
              <w:rPr>
                <w:b/>
              </w:rPr>
            </w:pPr>
            <w:r w:rsidRPr="005C7CE2">
              <w:rPr>
                <w:rFonts w:hint="eastAsia"/>
                <w:b/>
              </w:rPr>
              <w:t>작성자</w:t>
            </w:r>
          </w:p>
        </w:tc>
        <w:tc>
          <w:tcPr>
            <w:tcW w:w="1000" w:type="dxa"/>
            <w:shd w:val="clear" w:color="auto" w:fill="E6E6E6"/>
            <w:vAlign w:val="center"/>
          </w:tcPr>
          <w:p w14:paraId="4F0D530F" w14:textId="77777777" w:rsidR="007326FB" w:rsidRPr="005C7CE2" w:rsidRDefault="007326FB" w:rsidP="00A95D76">
            <w:pPr>
              <w:pStyle w:val="af8"/>
              <w:jc w:val="center"/>
              <w:rPr>
                <w:b/>
              </w:rPr>
            </w:pPr>
            <w:r w:rsidRPr="005C7CE2">
              <w:rPr>
                <w:rFonts w:hint="eastAsia"/>
                <w:b/>
              </w:rPr>
              <w:t>승인자</w:t>
            </w:r>
          </w:p>
        </w:tc>
      </w:tr>
      <w:tr w:rsidR="00885CE0" w:rsidRPr="005C7CE2" w14:paraId="39994D58" w14:textId="77777777" w:rsidTr="00A95D76">
        <w:trPr>
          <w:trHeight w:val="342"/>
        </w:trPr>
        <w:tc>
          <w:tcPr>
            <w:tcW w:w="900" w:type="dxa"/>
            <w:vAlign w:val="center"/>
          </w:tcPr>
          <w:p w14:paraId="02DBF5FE" w14:textId="77777777" w:rsidR="007326FB" w:rsidRPr="005C7CE2" w:rsidRDefault="007326FB" w:rsidP="00A95D76">
            <w:pPr>
              <w:jc w:val="center"/>
              <w:rPr>
                <w:sz w:val="16"/>
                <w:szCs w:val="16"/>
              </w:rPr>
            </w:pPr>
            <w:r w:rsidRPr="005C7CE2">
              <w:rPr>
                <w:sz w:val="16"/>
                <w:szCs w:val="16"/>
              </w:rPr>
              <w:t>1</w:t>
            </w:r>
          </w:p>
        </w:tc>
        <w:tc>
          <w:tcPr>
            <w:tcW w:w="900" w:type="dxa"/>
            <w:vAlign w:val="center"/>
          </w:tcPr>
          <w:p w14:paraId="4B78BD2E" w14:textId="77777777" w:rsidR="007326FB" w:rsidRPr="005C7CE2" w:rsidRDefault="007326FB" w:rsidP="00A95D76">
            <w:pPr>
              <w:jc w:val="center"/>
              <w:rPr>
                <w:sz w:val="16"/>
                <w:szCs w:val="16"/>
              </w:rPr>
            </w:pPr>
            <w:r w:rsidRPr="005C7CE2">
              <w:rPr>
                <w:sz w:val="16"/>
                <w:szCs w:val="16"/>
              </w:rPr>
              <w:t>1.0</w:t>
            </w:r>
          </w:p>
        </w:tc>
        <w:tc>
          <w:tcPr>
            <w:tcW w:w="1400" w:type="dxa"/>
            <w:vAlign w:val="center"/>
          </w:tcPr>
          <w:p w14:paraId="71FE787C" w14:textId="77777777" w:rsidR="007326FB" w:rsidRPr="005C7CE2" w:rsidRDefault="000734DF" w:rsidP="009F47DB">
            <w:pPr>
              <w:jc w:val="center"/>
              <w:rPr>
                <w:rFonts w:cs="Arial"/>
                <w:bCs/>
                <w:kern w:val="32"/>
                <w:sz w:val="16"/>
                <w:szCs w:val="16"/>
              </w:rPr>
            </w:pPr>
            <w:r w:rsidRPr="005C7CE2">
              <w:rPr>
                <w:rFonts w:cs="Arial" w:hint="eastAsia"/>
                <w:bCs/>
                <w:kern w:val="32"/>
                <w:sz w:val="16"/>
                <w:szCs w:val="16"/>
              </w:rPr>
              <w:t>20</w:t>
            </w:r>
            <w:r w:rsidR="009F47DB" w:rsidRPr="005C7CE2">
              <w:rPr>
                <w:rFonts w:cs="Arial"/>
                <w:bCs/>
                <w:kern w:val="32"/>
                <w:sz w:val="16"/>
                <w:szCs w:val="16"/>
              </w:rPr>
              <w:t>20</w:t>
            </w:r>
            <w:r w:rsidR="007672F6">
              <w:rPr>
                <w:rFonts w:cs="Arial" w:hint="eastAsia"/>
                <w:bCs/>
                <w:kern w:val="32"/>
                <w:sz w:val="16"/>
                <w:szCs w:val="16"/>
              </w:rPr>
              <w:t>-</w:t>
            </w:r>
            <w:r w:rsidR="007672F6">
              <w:rPr>
                <w:rFonts w:cs="Arial"/>
                <w:bCs/>
                <w:kern w:val="32"/>
                <w:sz w:val="16"/>
                <w:szCs w:val="16"/>
              </w:rPr>
              <w:t>06-03</w:t>
            </w:r>
          </w:p>
        </w:tc>
        <w:tc>
          <w:tcPr>
            <w:tcW w:w="4171" w:type="dxa"/>
            <w:vAlign w:val="center"/>
          </w:tcPr>
          <w:p w14:paraId="4A6117AB" w14:textId="77777777" w:rsidR="007326FB" w:rsidRPr="005C7CE2" w:rsidRDefault="009F47DB" w:rsidP="00A95D76">
            <w:pPr>
              <w:ind w:firstLine="160"/>
              <w:rPr>
                <w:sz w:val="16"/>
                <w:szCs w:val="16"/>
              </w:rPr>
            </w:pPr>
            <w:r w:rsidRPr="005C7CE2">
              <w:rPr>
                <w:rFonts w:hint="eastAsia"/>
                <w:sz w:val="16"/>
                <w:szCs w:val="16"/>
              </w:rPr>
              <w:t>최초 작성</w:t>
            </w:r>
          </w:p>
        </w:tc>
        <w:tc>
          <w:tcPr>
            <w:tcW w:w="1029" w:type="dxa"/>
            <w:vAlign w:val="center"/>
          </w:tcPr>
          <w:p w14:paraId="09D5E73F" w14:textId="77777777" w:rsidR="007326FB" w:rsidRPr="005C7CE2" w:rsidRDefault="009F47DB" w:rsidP="00A95D76">
            <w:pPr>
              <w:jc w:val="center"/>
              <w:rPr>
                <w:sz w:val="16"/>
                <w:szCs w:val="16"/>
              </w:rPr>
            </w:pPr>
            <w:r w:rsidRPr="005C7CE2">
              <w:rPr>
                <w:rFonts w:hint="eastAsia"/>
                <w:sz w:val="16"/>
                <w:szCs w:val="16"/>
              </w:rPr>
              <w:t>이재훈</w:t>
            </w:r>
          </w:p>
        </w:tc>
        <w:tc>
          <w:tcPr>
            <w:tcW w:w="1000" w:type="dxa"/>
            <w:vAlign w:val="center"/>
          </w:tcPr>
          <w:p w14:paraId="6E15137B" w14:textId="77777777" w:rsidR="007326FB" w:rsidRPr="005C7CE2" w:rsidRDefault="007326FB" w:rsidP="00A95D76">
            <w:pPr>
              <w:jc w:val="center"/>
              <w:rPr>
                <w:sz w:val="16"/>
                <w:szCs w:val="16"/>
              </w:rPr>
            </w:pPr>
          </w:p>
        </w:tc>
      </w:tr>
      <w:tr w:rsidR="00885CE0" w:rsidRPr="005C7CE2" w14:paraId="3F9F04F3" w14:textId="77777777" w:rsidTr="00A95D76">
        <w:trPr>
          <w:trHeight w:val="314"/>
        </w:trPr>
        <w:tc>
          <w:tcPr>
            <w:tcW w:w="900" w:type="dxa"/>
            <w:vAlign w:val="center"/>
          </w:tcPr>
          <w:p w14:paraId="493905F4" w14:textId="77777777" w:rsidR="007326FB" w:rsidRPr="005C7CE2" w:rsidRDefault="007672F6" w:rsidP="00A95D7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900" w:type="dxa"/>
            <w:vAlign w:val="center"/>
          </w:tcPr>
          <w:p w14:paraId="2BA64B71" w14:textId="77777777" w:rsidR="007326FB" w:rsidRPr="005C7CE2" w:rsidRDefault="007672F6" w:rsidP="00A95D7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.1</w:t>
            </w:r>
          </w:p>
        </w:tc>
        <w:tc>
          <w:tcPr>
            <w:tcW w:w="1400" w:type="dxa"/>
            <w:vAlign w:val="center"/>
          </w:tcPr>
          <w:p w14:paraId="25A8F3D0" w14:textId="77777777" w:rsidR="007326FB" w:rsidRPr="005C7CE2" w:rsidRDefault="007672F6" w:rsidP="00A95D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2020-06-03</w:t>
            </w:r>
          </w:p>
        </w:tc>
        <w:tc>
          <w:tcPr>
            <w:tcW w:w="4171" w:type="dxa"/>
            <w:vAlign w:val="center"/>
          </w:tcPr>
          <w:p w14:paraId="5D9E2A28" w14:textId="77777777" w:rsidR="008B5E22" w:rsidRPr="005C7CE2" w:rsidRDefault="007672F6" w:rsidP="00A95D76">
            <w:pPr>
              <w:ind w:firstLine="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서식 수정</w:t>
            </w:r>
          </w:p>
        </w:tc>
        <w:tc>
          <w:tcPr>
            <w:tcW w:w="1029" w:type="dxa"/>
            <w:vAlign w:val="center"/>
          </w:tcPr>
          <w:p w14:paraId="17C43832" w14:textId="77777777" w:rsidR="007326FB" w:rsidRPr="005C7CE2" w:rsidRDefault="007672F6" w:rsidP="00A95D7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박상우</w:t>
            </w:r>
          </w:p>
        </w:tc>
        <w:tc>
          <w:tcPr>
            <w:tcW w:w="1000" w:type="dxa"/>
            <w:vAlign w:val="center"/>
          </w:tcPr>
          <w:p w14:paraId="5DAC8CB6" w14:textId="77777777" w:rsidR="007326FB" w:rsidRPr="005C7CE2" w:rsidRDefault="007326FB" w:rsidP="00A95D76">
            <w:pPr>
              <w:jc w:val="center"/>
              <w:rPr>
                <w:sz w:val="16"/>
                <w:szCs w:val="16"/>
              </w:rPr>
            </w:pPr>
          </w:p>
        </w:tc>
      </w:tr>
      <w:tr w:rsidR="00885CE0" w:rsidRPr="005C7CE2" w14:paraId="76DAEC2A" w14:textId="77777777" w:rsidTr="00A95D76">
        <w:trPr>
          <w:trHeight w:val="314"/>
        </w:trPr>
        <w:tc>
          <w:tcPr>
            <w:tcW w:w="900" w:type="dxa"/>
            <w:vAlign w:val="center"/>
          </w:tcPr>
          <w:p w14:paraId="528DA828" w14:textId="77777777" w:rsidR="007326FB" w:rsidRPr="005C7CE2" w:rsidRDefault="007326FB" w:rsidP="00A95D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1F78E41E" w14:textId="77777777" w:rsidR="007326FB" w:rsidRPr="005C7CE2" w:rsidRDefault="007326FB" w:rsidP="00A95D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0" w:type="dxa"/>
            <w:vAlign w:val="center"/>
          </w:tcPr>
          <w:p w14:paraId="7BD427B7" w14:textId="77777777" w:rsidR="007326FB" w:rsidRPr="005C7CE2" w:rsidRDefault="007326FB" w:rsidP="00A95D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71" w:type="dxa"/>
            <w:vAlign w:val="center"/>
          </w:tcPr>
          <w:p w14:paraId="15048900" w14:textId="77777777" w:rsidR="007326FB" w:rsidRPr="005C7CE2" w:rsidRDefault="007326FB" w:rsidP="00682494">
            <w:pPr>
              <w:ind w:firstLineChars="100" w:firstLine="160"/>
              <w:rPr>
                <w:sz w:val="16"/>
                <w:szCs w:val="16"/>
              </w:rPr>
            </w:pPr>
          </w:p>
        </w:tc>
        <w:tc>
          <w:tcPr>
            <w:tcW w:w="1029" w:type="dxa"/>
            <w:vAlign w:val="center"/>
          </w:tcPr>
          <w:p w14:paraId="6A087FAB" w14:textId="77777777" w:rsidR="007326FB" w:rsidRPr="005C7CE2" w:rsidRDefault="007326FB" w:rsidP="00A95D7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6316A593" w14:textId="77777777" w:rsidR="007326FB" w:rsidRPr="005C7CE2" w:rsidRDefault="007326FB" w:rsidP="00A95D76">
            <w:pPr>
              <w:jc w:val="center"/>
              <w:rPr>
                <w:sz w:val="16"/>
                <w:szCs w:val="16"/>
              </w:rPr>
            </w:pPr>
          </w:p>
        </w:tc>
      </w:tr>
      <w:tr w:rsidR="00180115" w:rsidRPr="005C7CE2" w14:paraId="20F445E3" w14:textId="77777777" w:rsidTr="00A95D76">
        <w:trPr>
          <w:trHeight w:val="314"/>
        </w:trPr>
        <w:tc>
          <w:tcPr>
            <w:tcW w:w="900" w:type="dxa"/>
            <w:vAlign w:val="center"/>
          </w:tcPr>
          <w:p w14:paraId="47A2F973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524883B9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0" w:type="dxa"/>
            <w:vAlign w:val="center"/>
          </w:tcPr>
          <w:p w14:paraId="42F22CF8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71" w:type="dxa"/>
            <w:vAlign w:val="center"/>
          </w:tcPr>
          <w:p w14:paraId="5FB3FAFC" w14:textId="77777777" w:rsidR="00180115" w:rsidRPr="005C7CE2" w:rsidRDefault="00180115" w:rsidP="00180115">
            <w:pPr>
              <w:ind w:firstLine="160"/>
              <w:rPr>
                <w:sz w:val="16"/>
                <w:szCs w:val="16"/>
              </w:rPr>
            </w:pPr>
          </w:p>
        </w:tc>
        <w:tc>
          <w:tcPr>
            <w:tcW w:w="1029" w:type="dxa"/>
            <w:vAlign w:val="center"/>
          </w:tcPr>
          <w:p w14:paraId="16B08E09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0E45A5BF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</w:tr>
      <w:tr w:rsidR="00180115" w:rsidRPr="005C7CE2" w14:paraId="099F023E" w14:textId="77777777" w:rsidTr="00A95D76">
        <w:trPr>
          <w:trHeight w:val="314"/>
        </w:trPr>
        <w:tc>
          <w:tcPr>
            <w:tcW w:w="900" w:type="dxa"/>
            <w:vAlign w:val="center"/>
          </w:tcPr>
          <w:p w14:paraId="5629E377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20082972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0" w:type="dxa"/>
            <w:vAlign w:val="center"/>
          </w:tcPr>
          <w:p w14:paraId="742AAC63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71" w:type="dxa"/>
            <w:vAlign w:val="center"/>
          </w:tcPr>
          <w:p w14:paraId="24245817" w14:textId="77777777" w:rsidR="00180115" w:rsidRPr="005C7CE2" w:rsidRDefault="00180115" w:rsidP="00180115">
            <w:pPr>
              <w:ind w:firstLine="160"/>
              <w:rPr>
                <w:sz w:val="16"/>
                <w:szCs w:val="16"/>
              </w:rPr>
            </w:pPr>
          </w:p>
        </w:tc>
        <w:tc>
          <w:tcPr>
            <w:tcW w:w="1029" w:type="dxa"/>
            <w:vAlign w:val="center"/>
          </w:tcPr>
          <w:p w14:paraId="2154233A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33D83CBE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</w:tr>
      <w:tr w:rsidR="00180115" w:rsidRPr="005C7CE2" w14:paraId="109FDFEA" w14:textId="77777777" w:rsidTr="00A95D76">
        <w:trPr>
          <w:trHeight w:val="314"/>
        </w:trPr>
        <w:tc>
          <w:tcPr>
            <w:tcW w:w="900" w:type="dxa"/>
            <w:vAlign w:val="center"/>
          </w:tcPr>
          <w:p w14:paraId="3425C75C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285DEF29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0" w:type="dxa"/>
            <w:vAlign w:val="center"/>
          </w:tcPr>
          <w:p w14:paraId="36ACD076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71" w:type="dxa"/>
            <w:vAlign w:val="center"/>
          </w:tcPr>
          <w:p w14:paraId="1EC60D2B" w14:textId="77777777" w:rsidR="00180115" w:rsidRPr="005C7CE2" w:rsidRDefault="00180115" w:rsidP="00180115">
            <w:pPr>
              <w:ind w:firstLine="160"/>
              <w:rPr>
                <w:sz w:val="16"/>
                <w:szCs w:val="16"/>
              </w:rPr>
            </w:pPr>
          </w:p>
        </w:tc>
        <w:tc>
          <w:tcPr>
            <w:tcW w:w="1029" w:type="dxa"/>
            <w:vAlign w:val="center"/>
          </w:tcPr>
          <w:p w14:paraId="2EF3FD58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614AE0D3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</w:tr>
      <w:tr w:rsidR="00180115" w:rsidRPr="005C7CE2" w14:paraId="7EEBB120" w14:textId="77777777" w:rsidTr="00A95D76">
        <w:trPr>
          <w:trHeight w:val="314"/>
        </w:trPr>
        <w:tc>
          <w:tcPr>
            <w:tcW w:w="900" w:type="dxa"/>
            <w:vAlign w:val="center"/>
          </w:tcPr>
          <w:p w14:paraId="605DBEA4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076780FC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0" w:type="dxa"/>
            <w:vAlign w:val="center"/>
          </w:tcPr>
          <w:p w14:paraId="28CBEA23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71" w:type="dxa"/>
            <w:vAlign w:val="center"/>
          </w:tcPr>
          <w:p w14:paraId="31E20919" w14:textId="77777777" w:rsidR="00180115" w:rsidRPr="005C7CE2" w:rsidRDefault="00180115" w:rsidP="00180115">
            <w:pPr>
              <w:ind w:firstLine="160"/>
              <w:rPr>
                <w:sz w:val="16"/>
                <w:szCs w:val="16"/>
              </w:rPr>
            </w:pPr>
          </w:p>
        </w:tc>
        <w:tc>
          <w:tcPr>
            <w:tcW w:w="1029" w:type="dxa"/>
            <w:vAlign w:val="center"/>
          </w:tcPr>
          <w:p w14:paraId="4783C964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25D1DBD8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</w:tr>
      <w:tr w:rsidR="00180115" w:rsidRPr="005C7CE2" w14:paraId="1AF57C77" w14:textId="77777777" w:rsidTr="00A95D76">
        <w:trPr>
          <w:trHeight w:val="314"/>
        </w:trPr>
        <w:tc>
          <w:tcPr>
            <w:tcW w:w="900" w:type="dxa"/>
            <w:vAlign w:val="center"/>
          </w:tcPr>
          <w:p w14:paraId="32F719A7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4C9FED6A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0" w:type="dxa"/>
            <w:vAlign w:val="center"/>
          </w:tcPr>
          <w:p w14:paraId="2E63DBDE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71" w:type="dxa"/>
            <w:vAlign w:val="center"/>
          </w:tcPr>
          <w:p w14:paraId="47F69DC1" w14:textId="77777777" w:rsidR="00180115" w:rsidRPr="005C7CE2" w:rsidRDefault="00180115" w:rsidP="00180115">
            <w:pPr>
              <w:ind w:firstLine="160"/>
              <w:rPr>
                <w:sz w:val="16"/>
                <w:szCs w:val="16"/>
              </w:rPr>
            </w:pPr>
          </w:p>
        </w:tc>
        <w:tc>
          <w:tcPr>
            <w:tcW w:w="1029" w:type="dxa"/>
            <w:vAlign w:val="center"/>
          </w:tcPr>
          <w:p w14:paraId="5B0EC13D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60182FFA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</w:tr>
      <w:tr w:rsidR="00180115" w:rsidRPr="005C7CE2" w14:paraId="3C9716D1" w14:textId="77777777" w:rsidTr="00A95D76">
        <w:trPr>
          <w:trHeight w:val="314"/>
        </w:trPr>
        <w:tc>
          <w:tcPr>
            <w:tcW w:w="900" w:type="dxa"/>
            <w:vAlign w:val="center"/>
          </w:tcPr>
          <w:p w14:paraId="56B49142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68357B5F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0" w:type="dxa"/>
            <w:vAlign w:val="center"/>
          </w:tcPr>
          <w:p w14:paraId="66CAE904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71" w:type="dxa"/>
            <w:vAlign w:val="center"/>
          </w:tcPr>
          <w:p w14:paraId="115A21D0" w14:textId="77777777" w:rsidR="00180115" w:rsidRPr="005C7CE2" w:rsidRDefault="00180115" w:rsidP="00180115">
            <w:pPr>
              <w:ind w:firstLine="160"/>
              <w:rPr>
                <w:sz w:val="16"/>
                <w:szCs w:val="16"/>
              </w:rPr>
            </w:pPr>
          </w:p>
        </w:tc>
        <w:tc>
          <w:tcPr>
            <w:tcW w:w="1029" w:type="dxa"/>
            <w:vAlign w:val="center"/>
          </w:tcPr>
          <w:p w14:paraId="49CFD67E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456486E0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</w:tr>
      <w:tr w:rsidR="00180115" w:rsidRPr="005C7CE2" w14:paraId="7BAD5A31" w14:textId="77777777" w:rsidTr="00A95D76">
        <w:trPr>
          <w:trHeight w:val="314"/>
        </w:trPr>
        <w:tc>
          <w:tcPr>
            <w:tcW w:w="900" w:type="dxa"/>
            <w:vAlign w:val="center"/>
          </w:tcPr>
          <w:p w14:paraId="0B5328CB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1050B78F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0" w:type="dxa"/>
            <w:vAlign w:val="center"/>
          </w:tcPr>
          <w:p w14:paraId="039EAB31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71" w:type="dxa"/>
            <w:vAlign w:val="center"/>
          </w:tcPr>
          <w:p w14:paraId="791A19CA" w14:textId="77777777" w:rsidR="00180115" w:rsidRPr="005C7CE2" w:rsidRDefault="00180115" w:rsidP="00180115">
            <w:pPr>
              <w:ind w:firstLine="160"/>
              <w:rPr>
                <w:sz w:val="16"/>
                <w:szCs w:val="16"/>
              </w:rPr>
            </w:pPr>
          </w:p>
        </w:tc>
        <w:tc>
          <w:tcPr>
            <w:tcW w:w="1029" w:type="dxa"/>
            <w:vAlign w:val="center"/>
          </w:tcPr>
          <w:p w14:paraId="795C53EA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660C29D2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</w:tr>
      <w:tr w:rsidR="00180115" w:rsidRPr="005C7CE2" w14:paraId="161D87F1" w14:textId="77777777" w:rsidTr="00A95D76">
        <w:trPr>
          <w:trHeight w:val="314"/>
        </w:trPr>
        <w:tc>
          <w:tcPr>
            <w:tcW w:w="900" w:type="dxa"/>
            <w:vAlign w:val="center"/>
          </w:tcPr>
          <w:p w14:paraId="446A0223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31E0C7C4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0" w:type="dxa"/>
            <w:vAlign w:val="center"/>
          </w:tcPr>
          <w:p w14:paraId="175C75E2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71" w:type="dxa"/>
            <w:vAlign w:val="center"/>
          </w:tcPr>
          <w:p w14:paraId="5123241C" w14:textId="77777777" w:rsidR="00180115" w:rsidRPr="005C7CE2" w:rsidRDefault="00180115" w:rsidP="00180115">
            <w:pPr>
              <w:ind w:firstLine="160"/>
              <w:rPr>
                <w:sz w:val="16"/>
                <w:szCs w:val="16"/>
              </w:rPr>
            </w:pPr>
          </w:p>
        </w:tc>
        <w:tc>
          <w:tcPr>
            <w:tcW w:w="1029" w:type="dxa"/>
            <w:vAlign w:val="center"/>
          </w:tcPr>
          <w:p w14:paraId="4C2D2B2D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7BDE317D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</w:tr>
      <w:tr w:rsidR="00180115" w:rsidRPr="005C7CE2" w14:paraId="0DA42129" w14:textId="77777777" w:rsidTr="00A95D76">
        <w:trPr>
          <w:trHeight w:val="314"/>
        </w:trPr>
        <w:tc>
          <w:tcPr>
            <w:tcW w:w="900" w:type="dxa"/>
            <w:vAlign w:val="center"/>
          </w:tcPr>
          <w:p w14:paraId="05F4E206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1E8FBFDF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0" w:type="dxa"/>
            <w:vAlign w:val="center"/>
          </w:tcPr>
          <w:p w14:paraId="0BC090A0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71" w:type="dxa"/>
            <w:vAlign w:val="center"/>
          </w:tcPr>
          <w:p w14:paraId="75790FF5" w14:textId="77777777" w:rsidR="00180115" w:rsidRPr="005C7CE2" w:rsidRDefault="00180115" w:rsidP="00180115">
            <w:pPr>
              <w:ind w:firstLine="160"/>
              <w:rPr>
                <w:sz w:val="16"/>
                <w:szCs w:val="16"/>
              </w:rPr>
            </w:pPr>
          </w:p>
        </w:tc>
        <w:tc>
          <w:tcPr>
            <w:tcW w:w="1029" w:type="dxa"/>
            <w:vAlign w:val="center"/>
          </w:tcPr>
          <w:p w14:paraId="40660EEF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2657B414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</w:tr>
      <w:tr w:rsidR="00180115" w:rsidRPr="005C7CE2" w14:paraId="29ED914E" w14:textId="77777777" w:rsidTr="00A95D76">
        <w:trPr>
          <w:trHeight w:val="314"/>
        </w:trPr>
        <w:tc>
          <w:tcPr>
            <w:tcW w:w="900" w:type="dxa"/>
            <w:vAlign w:val="center"/>
          </w:tcPr>
          <w:p w14:paraId="6C98D6B7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3E722CDB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0" w:type="dxa"/>
            <w:vAlign w:val="center"/>
          </w:tcPr>
          <w:p w14:paraId="3D2FA97F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71" w:type="dxa"/>
            <w:vAlign w:val="center"/>
          </w:tcPr>
          <w:p w14:paraId="6886421A" w14:textId="77777777" w:rsidR="00180115" w:rsidRPr="005C7CE2" w:rsidRDefault="00180115" w:rsidP="00180115">
            <w:pPr>
              <w:ind w:firstLine="160"/>
              <w:rPr>
                <w:sz w:val="16"/>
                <w:szCs w:val="16"/>
              </w:rPr>
            </w:pPr>
          </w:p>
        </w:tc>
        <w:tc>
          <w:tcPr>
            <w:tcW w:w="1029" w:type="dxa"/>
            <w:vAlign w:val="center"/>
          </w:tcPr>
          <w:p w14:paraId="01A2DEE7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604DF645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</w:tr>
      <w:tr w:rsidR="00180115" w:rsidRPr="005C7CE2" w14:paraId="26E2F39C" w14:textId="77777777" w:rsidTr="00A95D76">
        <w:trPr>
          <w:trHeight w:val="314"/>
        </w:trPr>
        <w:tc>
          <w:tcPr>
            <w:tcW w:w="900" w:type="dxa"/>
            <w:vAlign w:val="center"/>
          </w:tcPr>
          <w:p w14:paraId="19EC3348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157811BF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0" w:type="dxa"/>
            <w:vAlign w:val="center"/>
          </w:tcPr>
          <w:p w14:paraId="3A4D95E4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71" w:type="dxa"/>
            <w:vAlign w:val="center"/>
          </w:tcPr>
          <w:p w14:paraId="4D7C2CEF" w14:textId="77777777" w:rsidR="00180115" w:rsidRPr="005C7CE2" w:rsidRDefault="00180115" w:rsidP="00180115">
            <w:pPr>
              <w:ind w:firstLine="160"/>
              <w:rPr>
                <w:sz w:val="16"/>
                <w:szCs w:val="16"/>
              </w:rPr>
            </w:pPr>
          </w:p>
        </w:tc>
        <w:tc>
          <w:tcPr>
            <w:tcW w:w="1029" w:type="dxa"/>
            <w:vAlign w:val="center"/>
          </w:tcPr>
          <w:p w14:paraId="2FD4B640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0E607E89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</w:tr>
      <w:tr w:rsidR="00180115" w:rsidRPr="005C7CE2" w14:paraId="77ED9FEF" w14:textId="77777777" w:rsidTr="00A95D76">
        <w:trPr>
          <w:trHeight w:val="314"/>
        </w:trPr>
        <w:tc>
          <w:tcPr>
            <w:tcW w:w="900" w:type="dxa"/>
            <w:vAlign w:val="center"/>
          </w:tcPr>
          <w:p w14:paraId="6BA87718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38EDC23D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0" w:type="dxa"/>
            <w:vAlign w:val="center"/>
          </w:tcPr>
          <w:p w14:paraId="14417501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71" w:type="dxa"/>
            <w:vAlign w:val="center"/>
          </w:tcPr>
          <w:p w14:paraId="2E326ED9" w14:textId="77777777" w:rsidR="00180115" w:rsidRPr="005C7CE2" w:rsidRDefault="00180115" w:rsidP="00180115">
            <w:pPr>
              <w:ind w:firstLine="160"/>
              <w:rPr>
                <w:sz w:val="16"/>
                <w:szCs w:val="16"/>
              </w:rPr>
            </w:pPr>
          </w:p>
        </w:tc>
        <w:tc>
          <w:tcPr>
            <w:tcW w:w="1029" w:type="dxa"/>
            <w:vAlign w:val="center"/>
          </w:tcPr>
          <w:p w14:paraId="5FD3393F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45480B7D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</w:tr>
      <w:tr w:rsidR="00180115" w:rsidRPr="005C7CE2" w14:paraId="27BA8E16" w14:textId="77777777" w:rsidTr="00A95D76">
        <w:trPr>
          <w:trHeight w:val="314"/>
        </w:trPr>
        <w:tc>
          <w:tcPr>
            <w:tcW w:w="900" w:type="dxa"/>
            <w:vAlign w:val="center"/>
          </w:tcPr>
          <w:p w14:paraId="721D98BF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7479BA37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0" w:type="dxa"/>
            <w:vAlign w:val="center"/>
          </w:tcPr>
          <w:p w14:paraId="7CE9C04B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71" w:type="dxa"/>
            <w:vAlign w:val="center"/>
          </w:tcPr>
          <w:p w14:paraId="2E83083D" w14:textId="77777777" w:rsidR="00180115" w:rsidRPr="005C7CE2" w:rsidRDefault="00180115" w:rsidP="00180115">
            <w:pPr>
              <w:ind w:firstLine="160"/>
              <w:rPr>
                <w:sz w:val="16"/>
                <w:szCs w:val="16"/>
              </w:rPr>
            </w:pPr>
          </w:p>
        </w:tc>
        <w:tc>
          <w:tcPr>
            <w:tcW w:w="1029" w:type="dxa"/>
            <w:vAlign w:val="center"/>
          </w:tcPr>
          <w:p w14:paraId="73DFE3E6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6F36E34A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</w:tr>
      <w:tr w:rsidR="00180115" w:rsidRPr="005C7CE2" w14:paraId="3A2E3F3D" w14:textId="77777777" w:rsidTr="00A95D76">
        <w:trPr>
          <w:trHeight w:val="314"/>
        </w:trPr>
        <w:tc>
          <w:tcPr>
            <w:tcW w:w="900" w:type="dxa"/>
            <w:vAlign w:val="center"/>
          </w:tcPr>
          <w:p w14:paraId="3AE9B3BD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32A13A05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0" w:type="dxa"/>
            <w:vAlign w:val="center"/>
          </w:tcPr>
          <w:p w14:paraId="6E3B9BEB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71" w:type="dxa"/>
            <w:vAlign w:val="center"/>
          </w:tcPr>
          <w:p w14:paraId="7FD978DC" w14:textId="77777777" w:rsidR="00180115" w:rsidRPr="005C7CE2" w:rsidRDefault="00180115" w:rsidP="00180115">
            <w:pPr>
              <w:ind w:firstLine="160"/>
              <w:rPr>
                <w:sz w:val="16"/>
                <w:szCs w:val="16"/>
              </w:rPr>
            </w:pPr>
          </w:p>
        </w:tc>
        <w:tc>
          <w:tcPr>
            <w:tcW w:w="1029" w:type="dxa"/>
            <w:vAlign w:val="center"/>
          </w:tcPr>
          <w:p w14:paraId="54FE7EBD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42510B60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</w:tr>
      <w:tr w:rsidR="00180115" w:rsidRPr="005C7CE2" w14:paraId="3318FF75" w14:textId="77777777" w:rsidTr="00A95D76">
        <w:trPr>
          <w:trHeight w:val="314"/>
        </w:trPr>
        <w:tc>
          <w:tcPr>
            <w:tcW w:w="900" w:type="dxa"/>
            <w:vAlign w:val="center"/>
          </w:tcPr>
          <w:p w14:paraId="1B3CC714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05ADFB6C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0" w:type="dxa"/>
            <w:vAlign w:val="center"/>
          </w:tcPr>
          <w:p w14:paraId="7E9317B3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71" w:type="dxa"/>
            <w:vAlign w:val="center"/>
          </w:tcPr>
          <w:p w14:paraId="6C013A71" w14:textId="77777777" w:rsidR="00180115" w:rsidRPr="005C7CE2" w:rsidRDefault="00180115" w:rsidP="00180115">
            <w:pPr>
              <w:ind w:firstLine="160"/>
              <w:rPr>
                <w:sz w:val="16"/>
                <w:szCs w:val="16"/>
              </w:rPr>
            </w:pPr>
          </w:p>
        </w:tc>
        <w:tc>
          <w:tcPr>
            <w:tcW w:w="1029" w:type="dxa"/>
            <w:vAlign w:val="center"/>
          </w:tcPr>
          <w:p w14:paraId="062BEA2E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5DC39431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</w:tr>
      <w:tr w:rsidR="00180115" w:rsidRPr="005C7CE2" w14:paraId="3DCF6CC9" w14:textId="77777777" w:rsidTr="00A95D76">
        <w:trPr>
          <w:trHeight w:val="314"/>
        </w:trPr>
        <w:tc>
          <w:tcPr>
            <w:tcW w:w="900" w:type="dxa"/>
            <w:vAlign w:val="center"/>
          </w:tcPr>
          <w:p w14:paraId="610CF54E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492BAE51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0" w:type="dxa"/>
            <w:vAlign w:val="center"/>
          </w:tcPr>
          <w:p w14:paraId="2BCB325E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71" w:type="dxa"/>
            <w:vAlign w:val="center"/>
          </w:tcPr>
          <w:p w14:paraId="2D580AEE" w14:textId="77777777" w:rsidR="00180115" w:rsidRPr="005C7CE2" w:rsidRDefault="00180115" w:rsidP="00180115">
            <w:pPr>
              <w:ind w:firstLine="160"/>
              <w:rPr>
                <w:sz w:val="16"/>
                <w:szCs w:val="16"/>
              </w:rPr>
            </w:pPr>
          </w:p>
        </w:tc>
        <w:tc>
          <w:tcPr>
            <w:tcW w:w="1029" w:type="dxa"/>
            <w:vAlign w:val="center"/>
          </w:tcPr>
          <w:p w14:paraId="25A80A94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3AAA997F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</w:tr>
      <w:tr w:rsidR="00180115" w:rsidRPr="005C7CE2" w14:paraId="18583860" w14:textId="77777777" w:rsidTr="00A95D76">
        <w:trPr>
          <w:trHeight w:val="314"/>
        </w:trPr>
        <w:tc>
          <w:tcPr>
            <w:tcW w:w="900" w:type="dxa"/>
            <w:vAlign w:val="center"/>
          </w:tcPr>
          <w:p w14:paraId="598D3814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19AD4809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0" w:type="dxa"/>
            <w:vAlign w:val="center"/>
          </w:tcPr>
          <w:p w14:paraId="27B142E9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71" w:type="dxa"/>
            <w:vAlign w:val="center"/>
          </w:tcPr>
          <w:p w14:paraId="56609C9D" w14:textId="77777777" w:rsidR="00180115" w:rsidRPr="005C7CE2" w:rsidRDefault="00180115" w:rsidP="00180115">
            <w:pPr>
              <w:ind w:firstLine="160"/>
              <w:rPr>
                <w:sz w:val="16"/>
                <w:szCs w:val="16"/>
              </w:rPr>
            </w:pPr>
          </w:p>
        </w:tc>
        <w:tc>
          <w:tcPr>
            <w:tcW w:w="1029" w:type="dxa"/>
            <w:vAlign w:val="center"/>
          </w:tcPr>
          <w:p w14:paraId="5365272C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6A9CB1A7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</w:tr>
      <w:tr w:rsidR="00180115" w:rsidRPr="005C7CE2" w14:paraId="4551E712" w14:textId="77777777" w:rsidTr="00A95D76">
        <w:trPr>
          <w:trHeight w:val="314"/>
        </w:trPr>
        <w:tc>
          <w:tcPr>
            <w:tcW w:w="900" w:type="dxa"/>
            <w:vAlign w:val="center"/>
          </w:tcPr>
          <w:p w14:paraId="0B777326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00893C18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0" w:type="dxa"/>
            <w:vAlign w:val="center"/>
          </w:tcPr>
          <w:p w14:paraId="2BD31C8B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71" w:type="dxa"/>
            <w:vAlign w:val="center"/>
          </w:tcPr>
          <w:p w14:paraId="5CFAC056" w14:textId="77777777" w:rsidR="00180115" w:rsidRPr="005C7CE2" w:rsidRDefault="00180115" w:rsidP="00180115">
            <w:pPr>
              <w:ind w:firstLine="160"/>
              <w:rPr>
                <w:sz w:val="16"/>
                <w:szCs w:val="16"/>
              </w:rPr>
            </w:pPr>
          </w:p>
        </w:tc>
        <w:tc>
          <w:tcPr>
            <w:tcW w:w="1029" w:type="dxa"/>
            <w:vAlign w:val="center"/>
          </w:tcPr>
          <w:p w14:paraId="1AB17F4B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266D2C86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</w:tr>
      <w:tr w:rsidR="00180115" w:rsidRPr="005C7CE2" w14:paraId="6DA38A6C" w14:textId="77777777" w:rsidTr="00A95D76">
        <w:trPr>
          <w:trHeight w:val="314"/>
        </w:trPr>
        <w:tc>
          <w:tcPr>
            <w:tcW w:w="900" w:type="dxa"/>
            <w:vAlign w:val="center"/>
          </w:tcPr>
          <w:p w14:paraId="721A87EF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7EDDD953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0" w:type="dxa"/>
            <w:vAlign w:val="center"/>
          </w:tcPr>
          <w:p w14:paraId="1FE74EF3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71" w:type="dxa"/>
            <w:vAlign w:val="center"/>
          </w:tcPr>
          <w:p w14:paraId="07CC7541" w14:textId="77777777" w:rsidR="00180115" w:rsidRPr="005C7CE2" w:rsidRDefault="00180115" w:rsidP="00180115">
            <w:pPr>
              <w:ind w:firstLine="160"/>
              <w:rPr>
                <w:sz w:val="16"/>
                <w:szCs w:val="16"/>
              </w:rPr>
            </w:pPr>
          </w:p>
        </w:tc>
        <w:tc>
          <w:tcPr>
            <w:tcW w:w="1029" w:type="dxa"/>
            <w:vAlign w:val="center"/>
          </w:tcPr>
          <w:p w14:paraId="49BB0233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26503239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</w:tr>
      <w:tr w:rsidR="00180115" w:rsidRPr="005C7CE2" w14:paraId="2B602F07" w14:textId="77777777" w:rsidTr="00A95D76">
        <w:trPr>
          <w:trHeight w:val="314"/>
        </w:trPr>
        <w:tc>
          <w:tcPr>
            <w:tcW w:w="900" w:type="dxa"/>
            <w:vAlign w:val="center"/>
          </w:tcPr>
          <w:p w14:paraId="360249A5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10D014E3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0" w:type="dxa"/>
            <w:vAlign w:val="center"/>
          </w:tcPr>
          <w:p w14:paraId="19BE090E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71" w:type="dxa"/>
            <w:vAlign w:val="center"/>
          </w:tcPr>
          <w:p w14:paraId="2A6E2798" w14:textId="77777777" w:rsidR="00180115" w:rsidRPr="005C7CE2" w:rsidRDefault="00180115" w:rsidP="00180115">
            <w:pPr>
              <w:rPr>
                <w:szCs w:val="20"/>
              </w:rPr>
            </w:pPr>
          </w:p>
        </w:tc>
        <w:tc>
          <w:tcPr>
            <w:tcW w:w="1029" w:type="dxa"/>
            <w:vAlign w:val="center"/>
          </w:tcPr>
          <w:p w14:paraId="5EF1ACF6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0" w:type="dxa"/>
            <w:vAlign w:val="center"/>
          </w:tcPr>
          <w:p w14:paraId="788542CA" w14:textId="77777777" w:rsidR="00180115" w:rsidRPr="005C7CE2" w:rsidRDefault="00180115" w:rsidP="00180115">
            <w:pPr>
              <w:jc w:val="center"/>
              <w:rPr>
                <w:sz w:val="16"/>
                <w:szCs w:val="16"/>
              </w:rPr>
            </w:pPr>
          </w:p>
        </w:tc>
      </w:tr>
    </w:tbl>
    <w:p w14:paraId="23F8EBE6" w14:textId="77777777" w:rsidR="007326FB" w:rsidRPr="005C7CE2" w:rsidRDefault="007326FB" w:rsidP="007326FB">
      <w:pPr>
        <w:ind w:firstLine="360"/>
        <w:jc w:val="right"/>
        <w:rPr>
          <w:sz w:val="36"/>
          <w:szCs w:val="24"/>
        </w:rPr>
      </w:pPr>
    </w:p>
    <w:p w14:paraId="1F7E8D8E" w14:textId="77777777" w:rsidR="007326FB" w:rsidRPr="005C7CE2" w:rsidRDefault="007326FB" w:rsidP="007326FB">
      <w:pPr>
        <w:widowControl/>
        <w:wordWrap/>
        <w:autoSpaceDE/>
        <w:autoSpaceDN/>
        <w:jc w:val="left"/>
      </w:pPr>
    </w:p>
    <w:p w14:paraId="5EFC4604" w14:textId="5B546D40" w:rsidR="007326FB" w:rsidRPr="005C7CE2" w:rsidRDefault="007326FB" w:rsidP="007326FB">
      <w:pPr>
        <w:widowControl/>
        <w:wordWrap/>
        <w:autoSpaceDE/>
        <w:autoSpaceDN/>
        <w:jc w:val="left"/>
      </w:pPr>
    </w:p>
    <w:sectPr w:rsidR="007326FB" w:rsidRPr="005C7CE2" w:rsidSect="00682494">
      <w:headerReference w:type="default" r:id="rId10"/>
      <w:footerReference w:type="default" r:id="rId11"/>
      <w:pgSz w:w="11906" w:h="16838"/>
      <w:pgMar w:top="1701" w:right="1134" w:bottom="1440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39F3E" w14:textId="77777777" w:rsidR="005718D7" w:rsidRPr="00AD0CC2" w:rsidRDefault="005718D7" w:rsidP="00697C53">
      <w:r>
        <w:separator/>
      </w:r>
    </w:p>
  </w:endnote>
  <w:endnote w:type="continuationSeparator" w:id="0">
    <w:p w14:paraId="5D93D0AB" w14:textId="77777777" w:rsidR="005718D7" w:rsidRPr="00AD0CC2" w:rsidRDefault="005718D7" w:rsidP="00697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코딩">
    <w:altName w:val="맑은 고딕 Semilight"/>
    <w:charset w:val="81"/>
    <w:family w:val="modern"/>
    <w:pitch w:val="fixed"/>
    <w:sig w:usb0="00000000" w:usb1="29D7FCFB" w:usb2="00000010" w:usb3="00000000" w:csb0="0008000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E2850" w14:textId="77777777" w:rsidR="004D59AB" w:rsidRDefault="004D59AB">
    <w:pPr>
      <w:pStyle w:val="a5"/>
    </w:pPr>
  </w:p>
  <w:p w14:paraId="1D0C3970" w14:textId="77777777" w:rsidR="004D59AB" w:rsidRDefault="004D59AB" w:rsidP="00697C5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AC662" w14:textId="77777777" w:rsidR="005718D7" w:rsidRPr="00AD0CC2" w:rsidRDefault="005718D7" w:rsidP="00697C53">
      <w:r>
        <w:separator/>
      </w:r>
    </w:p>
  </w:footnote>
  <w:footnote w:type="continuationSeparator" w:id="0">
    <w:p w14:paraId="08BAB63D" w14:textId="77777777" w:rsidR="005718D7" w:rsidRPr="00AD0CC2" w:rsidRDefault="005718D7" w:rsidP="00697C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118BF" w14:textId="77777777" w:rsidR="004D59AB" w:rsidRPr="00697C53" w:rsidRDefault="004D59AB" w:rsidP="00697C53">
    <w:r>
      <w:rPr>
        <w:noProof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1EC45864" wp14:editId="6D7FB729">
              <wp:simplePos x="0" y="0"/>
              <wp:positionH relativeFrom="column">
                <wp:posOffset>211455</wp:posOffset>
              </wp:positionH>
              <wp:positionV relativeFrom="paragraph">
                <wp:posOffset>117474</wp:posOffset>
              </wp:positionV>
              <wp:extent cx="1794510" cy="0"/>
              <wp:effectExtent l="0" t="0" r="0" b="0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4510" cy="0"/>
                      </a:xfrm>
                      <a:prstGeom prst="straightConnector1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716A7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left:0;text-align:left;margin-left:16.65pt;margin-top:9.25pt;width:141.3pt;height:0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49E7EB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79F7E7D"/>
    <w:multiLevelType w:val="hybridMultilevel"/>
    <w:tmpl w:val="7D0EF616"/>
    <w:lvl w:ilvl="0" w:tplc="76A2B37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40"/>
        </w:tabs>
        <w:ind w:left="10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760"/>
        </w:tabs>
        <w:ind w:left="17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2" w15:restartNumberingAfterBreak="0">
    <w:nsid w:val="10C32EA1"/>
    <w:multiLevelType w:val="multilevel"/>
    <w:tmpl w:val="0409001D"/>
    <w:styleLink w:val="8"/>
    <w:lvl w:ilvl="0">
      <w:start w:val="1"/>
      <w:numFmt w:val="decimal"/>
      <w:lvlText w:val="%1"/>
      <w:lvlJc w:val="left"/>
      <w:pPr>
        <w:ind w:left="425" w:hanging="425"/>
      </w:pPr>
      <w:rPr>
        <w:rFonts w:eastAsiaTheme="majorEastAsia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34D153D"/>
    <w:multiLevelType w:val="hybridMultilevel"/>
    <w:tmpl w:val="7C6E16F8"/>
    <w:lvl w:ilvl="0" w:tplc="A7529AF6">
      <w:start w:val="2013"/>
      <w:numFmt w:val="bullet"/>
      <w:lvlText w:val="-"/>
      <w:lvlJc w:val="left"/>
      <w:pPr>
        <w:ind w:left="520" w:hanging="360"/>
      </w:pPr>
      <w:rPr>
        <w:rFonts w:ascii="돋움" w:eastAsia="돋움" w:hAnsi="돋움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4" w15:restartNumberingAfterBreak="0">
    <w:nsid w:val="13EC0320"/>
    <w:multiLevelType w:val="hybridMultilevel"/>
    <w:tmpl w:val="35B264A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9D068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ED4582E"/>
    <w:multiLevelType w:val="multilevel"/>
    <w:tmpl w:val="1C48525E"/>
    <w:lvl w:ilvl="0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>
      <w:start w:val="1"/>
      <w:numFmt w:val="decimal"/>
      <w:pStyle w:val="2"/>
      <w:suff w:val="nothing"/>
      <w:lvlText w:val="%1.%2."/>
      <w:lvlJc w:val="left"/>
      <w:pPr>
        <w:ind w:left="0" w:hanging="50"/>
      </w:pPr>
    </w:lvl>
    <w:lvl w:ilvl="2">
      <w:start w:val="1"/>
      <w:numFmt w:val="decimal"/>
      <w:pStyle w:val="3"/>
      <w:suff w:val="nothing"/>
      <w:lvlText w:val="%1.%2.%3."/>
      <w:lvlJc w:val="left"/>
      <w:pPr>
        <w:ind w:left="0" w:hanging="50"/>
      </w:pPr>
    </w:lvl>
    <w:lvl w:ilvl="3">
      <w:start w:val="1"/>
      <w:numFmt w:val="decimal"/>
      <w:pStyle w:val="4"/>
      <w:suff w:val="nothing"/>
      <w:lvlText w:val="%1.%2.%3.%4."/>
      <w:lvlJc w:val="left"/>
      <w:pPr>
        <w:ind w:left="0" w:hanging="50"/>
      </w:pPr>
    </w:lvl>
    <w:lvl w:ilvl="4">
      <w:start w:val="1"/>
      <w:numFmt w:val="decimal"/>
      <w:pStyle w:val="5"/>
      <w:suff w:val="nothing"/>
      <w:lvlText w:val="%1.%2.%3.%4.%5."/>
      <w:lvlJc w:val="left"/>
      <w:pPr>
        <w:ind w:left="0" w:hanging="50"/>
      </w:pPr>
    </w:lvl>
    <w:lvl w:ilvl="5">
      <w:start w:val="1"/>
      <w:numFmt w:val="decimal"/>
      <w:pStyle w:val="6"/>
      <w:suff w:val="nothing"/>
      <w:lvlText w:val="%1.%2.%3.%4.%5.%6."/>
      <w:lvlJc w:val="left"/>
      <w:pPr>
        <w:ind w:left="0" w:hanging="50"/>
      </w:pPr>
    </w:lvl>
    <w:lvl w:ilvl="6">
      <w:start w:val="1"/>
      <w:numFmt w:val="decimal"/>
      <w:pStyle w:val="7"/>
      <w:suff w:val="nothing"/>
      <w:lvlText w:val="%1.%2.%3.%4.%5.%6.%7."/>
      <w:lvlJc w:val="left"/>
      <w:pPr>
        <w:ind w:left="0" w:hanging="5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3A11689"/>
    <w:multiLevelType w:val="hybridMultilevel"/>
    <w:tmpl w:val="E62A6174"/>
    <w:lvl w:ilvl="0" w:tplc="333031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60E129E"/>
    <w:multiLevelType w:val="hybridMultilevel"/>
    <w:tmpl w:val="91B2E7C0"/>
    <w:lvl w:ilvl="0" w:tplc="D9DA2194">
      <w:start w:val="2013"/>
      <w:numFmt w:val="bullet"/>
      <w:lvlText w:val="-"/>
      <w:lvlJc w:val="left"/>
      <w:pPr>
        <w:ind w:left="520" w:hanging="360"/>
      </w:pPr>
      <w:rPr>
        <w:rFonts w:ascii="돋움" w:eastAsia="돋움" w:hAnsi="돋움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9" w15:restartNumberingAfterBreak="0">
    <w:nsid w:val="2679177E"/>
    <w:multiLevelType w:val="hybridMultilevel"/>
    <w:tmpl w:val="CCFC9F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BD2A29"/>
    <w:multiLevelType w:val="multilevel"/>
    <w:tmpl w:val="35B8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3C474E"/>
    <w:multiLevelType w:val="hybridMultilevel"/>
    <w:tmpl w:val="B630D3FC"/>
    <w:lvl w:ilvl="0" w:tplc="02B431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8E75CCC"/>
    <w:multiLevelType w:val="hybridMultilevel"/>
    <w:tmpl w:val="724418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48467F8"/>
    <w:multiLevelType w:val="singleLevel"/>
    <w:tmpl w:val="DB2CB726"/>
    <w:lvl w:ilvl="0">
      <w:start w:val="1"/>
      <w:numFmt w:val="bullet"/>
      <w:suff w:val="nothing"/>
      <w:lvlText w:val="●"/>
      <w:lvlJc w:val="left"/>
      <w:pPr>
        <w:ind w:left="0" w:hanging="50"/>
      </w:pPr>
    </w:lvl>
  </w:abstractNum>
  <w:abstractNum w:abstractNumId="14" w15:restartNumberingAfterBreak="0">
    <w:nsid w:val="386F282D"/>
    <w:multiLevelType w:val="hybridMultilevel"/>
    <w:tmpl w:val="25B86D8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B0A2E8F"/>
    <w:multiLevelType w:val="hybridMultilevel"/>
    <w:tmpl w:val="DB32A2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3BB83B6E"/>
    <w:multiLevelType w:val="hybridMultilevel"/>
    <w:tmpl w:val="9790DB94"/>
    <w:lvl w:ilvl="0" w:tplc="0C38F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D4C40EC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바탕" w:hAnsi="Times New Roman" w:hint="default"/>
        <w:b/>
        <w:color w:val="auto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DFA596F"/>
    <w:multiLevelType w:val="hybridMultilevel"/>
    <w:tmpl w:val="93D6181A"/>
    <w:lvl w:ilvl="0" w:tplc="851E742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decimal"/>
      <w:lvlText w:val="%3."/>
      <w:lvlJc w:val="left"/>
      <w:pPr>
        <w:tabs>
          <w:tab w:val="num" w:pos="1760"/>
        </w:tabs>
        <w:ind w:left="17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19" w15:restartNumberingAfterBreak="0">
    <w:nsid w:val="45546D09"/>
    <w:multiLevelType w:val="hybridMultilevel"/>
    <w:tmpl w:val="830252E6"/>
    <w:lvl w:ilvl="0" w:tplc="F536D6D4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485641E5"/>
    <w:multiLevelType w:val="hybridMultilevel"/>
    <w:tmpl w:val="7090C9A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AD174C1"/>
    <w:multiLevelType w:val="hybridMultilevel"/>
    <w:tmpl w:val="BF0CE0BA"/>
    <w:lvl w:ilvl="0" w:tplc="C83E7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AE332A6"/>
    <w:multiLevelType w:val="hybridMultilevel"/>
    <w:tmpl w:val="A9E893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CFB76E0"/>
    <w:multiLevelType w:val="singleLevel"/>
    <w:tmpl w:val="8A32472A"/>
    <w:lvl w:ilvl="0">
      <w:start w:val="1"/>
      <w:numFmt w:val="bullet"/>
      <w:suff w:val="nothing"/>
      <w:lvlText w:val="□"/>
      <w:lvlJc w:val="left"/>
      <w:pPr>
        <w:ind w:left="0" w:hanging="50"/>
      </w:pPr>
    </w:lvl>
  </w:abstractNum>
  <w:abstractNum w:abstractNumId="24" w15:restartNumberingAfterBreak="0">
    <w:nsid w:val="59043BB8"/>
    <w:multiLevelType w:val="singleLevel"/>
    <w:tmpl w:val="714252D2"/>
    <w:lvl w:ilvl="0">
      <w:start w:val="1"/>
      <w:numFmt w:val="bullet"/>
      <w:suff w:val="nothing"/>
      <w:lvlText w:val="●"/>
      <w:lvlJc w:val="left"/>
      <w:pPr>
        <w:ind w:left="0" w:hanging="50"/>
      </w:pPr>
    </w:lvl>
  </w:abstractNum>
  <w:abstractNum w:abstractNumId="25" w15:restartNumberingAfterBreak="0">
    <w:nsid w:val="5C1D7C2F"/>
    <w:multiLevelType w:val="hybridMultilevel"/>
    <w:tmpl w:val="A1E4536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5E5364F4"/>
    <w:multiLevelType w:val="hybridMultilevel"/>
    <w:tmpl w:val="E0D60AAE"/>
    <w:lvl w:ilvl="0" w:tplc="836667DC">
      <w:start w:val="2013"/>
      <w:numFmt w:val="bullet"/>
      <w:lvlText w:val="-"/>
      <w:lvlJc w:val="left"/>
      <w:pPr>
        <w:ind w:left="760" w:hanging="360"/>
      </w:pPr>
      <w:rPr>
        <w:rFonts w:ascii="돋움" w:eastAsia="돋움" w:hAnsi="돋움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3434FFF"/>
    <w:multiLevelType w:val="hybridMultilevel"/>
    <w:tmpl w:val="54D6F978"/>
    <w:lvl w:ilvl="0" w:tplc="FD3442AC">
      <w:start w:val="201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8" w15:restartNumberingAfterBreak="0">
    <w:nsid w:val="657341DF"/>
    <w:multiLevelType w:val="hybridMultilevel"/>
    <w:tmpl w:val="9790DB94"/>
    <w:lvl w:ilvl="0" w:tplc="0C38F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6C7876EA"/>
    <w:multiLevelType w:val="multilevel"/>
    <w:tmpl w:val="0409001D"/>
    <w:numStyleLink w:val="10"/>
  </w:abstractNum>
  <w:abstractNum w:abstractNumId="30" w15:restartNumberingAfterBreak="0">
    <w:nsid w:val="787E3DA9"/>
    <w:multiLevelType w:val="multilevel"/>
    <w:tmpl w:val="31DC4926"/>
    <w:lvl w:ilvl="0">
      <w:start w:val="1"/>
      <w:numFmt w:val="decimal"/>
      <w:pStyle w:val="1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pStyle w:val="50"/>
      <w:suff w:val="space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7FD264B8"/>
    <w:multiLevelType w:val="multilevel"/>
    <w:tmpl w:val="0409001D"/>
    <w:numStyleLink w:val="8"/>
  </w:abstractNum>
  <w:num w:numId="1">
    <w:abstractNumId w:val="30"/>
  </w:num>
  <w:num w:numId="2">
    <w:abstractNumId w:val="19"/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"/>
  </w:num>
  <w:num w:numId="8">
    <w:abstractNumId w:val="4"/>
  </w:num>
  <w:num w:numId="9">
    <w:abstractNumId w:val="5"/>
  </w:num>
  <w:num w:numId="10">
    <w:abstractNumId w:val="14"/>
  </w:num>
  <w:num w:numId="11">
    <w:abstractNumId w:val="25"/>
  </w:num>
  <w:num w:numId="12">
    <w:abstractNumId w:val="21"/>
  </w:num>
  <w:num w:numId="13">
    <w:abstractNumId w:val="16"/>
  </w:num>
  <w:num w:numId="14">
    <w:abstractNumId w:val="28"/>
  </w:num>
  <w:num w:numId="15">
    <w:abstractNumId w:val="20"/>
  </w:num>
  <w:num w:numId="16">
    <w:abstractNumId w:val="15"/>
  </w:num>
  <w:num w:numId="17">
    <w:abstractNumId w:val="27"/>
  </w:num>
  <w:num w:numId="18">
    <w:abstractNumId w:val="3"/>
  </w:num>
  <w:num w:numId="19">
    <w:abstractNumId w:val="8"/>
  </w:num>
  <w:num w:numId="20">
    <w:abstractNumId w:val="26"/>
  </w:num>
  <w:num w:numId="2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</w:num>
  <w:num w:numId="35">
    <w:abstractNumId w:val="11"/>
  </w:num>
  <w:num w:numId="36">
    <w:abstractNumId w:val="10"/>
  </w:num>
  <w:num w:numId="37">
    <w:abstractNumId w:val="17"/>
  </w:num>
  <w:num w:numId="38">
    <w:abstractNumId w:val="29"/>
  </w:num>
  <w:num w:numId="39">
    <w:abstractNumId w:val="2"/>
  </w:num>
  <w:num w:numId="40">
    <w:abstractNumId w:val="31"/>
  </w:num>
  <w:num w:numId="41">
    <w:abstractNumId w:val="6"/>
  </w:num>
  <w:num w:numId="42">
    <w:abstractNumId w:val="23"/>
  </w:num>
  <w:num w:numId="43">
    <w:abstractNumId w:val="13"/>
  </w:num>
  <w:num w:numId="44">
    <w:abstractNumId w:val="24"/>
  </w:num>
  <w:num w:numId="45">
    <w:abstractNumId w:val="12"/>
  </w:num>
  <w:num w:numId="46">
    <w:abstractNumId w:val="22"/>
  </w:num>
  <w:num w:numId="4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stylePaneSortMethod w:val="000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85A"/>
    <w:rsid w:val="00000413"/>
    <w:rsid w:val="00001611"/>
    <w:rsid w:val="00002CA4"/>
    <w:rsid w:val="0000458D"/>
    <w:rsid w:val="00004E50"/>
    <w:rsid w:val="0000513C"/>
    <w:rsid w:val="00005A88"/>
    <w:rsid w:val="000063F5"/>
    <w:rsid w:val="00007328"/>
    <w:rsid w:val="00007399"/>
    <w:rsid w:val="00007FFE"/>
    <w:rsid w:val="00011430"/>
    <w:rsid w:val="00012E29"/>
    <w:rsid w:val="00013188"/>
    <w:rsid w:val="0001393A"/>
    <w:rsid w:val="00013DC7"/>
    <w:rsid w:val="000149FC"/>
    <w:rsid w:val="00021940"/>
    <w:rsid w:val="00022F26"/>
    <w:rsid w:val="00023B9B"/>
    <w:rsid w:val="00023CD6"/>
    <w:rsid w:val="00024DD9"/>
    <w:rsid w:val="00025AEC"/>
    <w:rsid w:val="00026165"/>
    <w:rsid w:val="00032390"/>
    <w:rsid w:val="00032EC4"/>
    <w:rsid w:val="00033061"/>
    <w:rsid w:val="00033D80"/>
    <w:rsid w:val="000343A0"/>
    <w:rsid w:val="00035200"/>
    <w:rsid w:val="00036584"/>
    <w:rsid w:val="0003763D"/>
    <w:rsid w:val="00040600"/>
    <w:rsid w:val="000414BD"/>
    <w:rsid w:val="00041A66"/>
    <w:rsid w:val="0004292C"/>
    <w:rsid w:val="00044783"/>
    <w:rsid w:val="0004490F"/>
    <w:rsid w:val="0004775B"/>
    <w:rsid w:val="0005077B"/>
    <w:rsid w:val="0005160A"/>
    <w:rsid w:val="0005273A"/>
    <w:rsid w:val="000538EC"/>
    <w:rsid w:val="00054585"/>
    <w:rsid w:val="00057BDE"/>
    <w:rsid w:val="00060BCF"/>
    <w:rsid w:val="000611D1"/>
    <w:rsid w:val="00063D6B"/>
    <w:rsid w:val="000644E3"/>
    <w:rsid w:val="000651C9"/>
    <w:rsid w:val="000672AD"/>
    <w:rsid w:val="00067A99"/>
    <w:rsid w:val="00071A6D"/>
    <w:rsid w:val="0007252C"/>
    <w:rsid w:val="00073213"/>
    <w:rsid w:val="000734DF"/>
    <w:rsid w:val="00073B27"/>
    <w:rsid w:val="00074D41"/>
    <w:rsid w:val="0007520F"/>
    <w:rsid w:val="00075A82"/>
    <w:rsid w:val="00075B8C"/>
    <w:rsid w:val="00075E7C"/>
    <w:rsid w:val="00075FFB"/>
    <w:rsid w:val="000766A1"/>
    <w:rsid w:val="00076A9E"/>
    <w:rsid w:val="00077C54"/>
    <w:rsid w:val="00080D2C"/>
    <w:rsid w:val="0008100D"/>
    <w:rsid w:val="000817C7"/>
    <w:rsid w:val="00083CFC"/>
    <w:rsid w:val="000846F1"/>
    <w:rsid w:val="00084919"/>
    <w:rsid w:val="0008519D"/>
    <w:rsid w:val="00085561"/>
    <w:rsid w:val="000861E3"/>
    <w:rsid w:val="00086339"/>
    <w:rsid w:val="000867F6"/>
    <w:rsid w:val="000870BF"/>
    <w:rsid w:val="0008712B"/>
    <w:rsid w:val="00090AFC"/>
    <w:rsid w:val="00091299"/>
    <w:rsid w:val="00091ADB"/>
    <w:rsid w:val="00092F25"/>
    <w:rsid w:val="00093533"/>
    <w:rsid w:val="00095C28"/>
    <w:rsid w:val="00096E78"/>
    <w:rsid w:val="000971E9"/>
    <w:rsid w:val="0009768E"/>
    <w:rsid w:val="000A2043"/>
    <w:rsid w:val="000A2457"/>
    <w:rsid w:val="000A2E86"/>
    <w:rsid w:val="000A32F1"/>
    <w:rsid w:val="000A4BB0"/>
    <w:rsid w:val="000A62E1"/>
    <w:rsid w:val="000A6B6B"/>
    <w:rsid w:val="000A6FF1"/>
    <w:rsid w:val="000A750F"/>
    <w:rsid w:val="000B0427"/>
    <w:rsid w:val="000B09D1"/>
    <w:rsid w:val="000B0AEF"/>
    <w:rsid w:val="000B386E"/>
    <w:rsid w:val="000B3D2E"/>
    <w:rsid w:val="000B3F3A"/>
    <w:rsid w:val="000B4181"/>
    <w:rsid w:val="000C0597"/>
    <w:rsid w:val="000C38FA"/>
    <w:rsid w:val="000C3EA9"/>
    <w:rsid w:val="000C408C"/>
    <w:rsid w:val="000C6038"/>
    <w:rsid w:val="000C6D51"/>
    <w:rsid w:val="000C7545"/>
    <w:rsid w:val="000C78F8"/>
    <w:rsid w:val="000C7C5F"/>
    <w:rsid w:val="000D7188"/>
    <w:rsid w:val="000E0013"/>
    <w:rsid w:val="000E10FA"/>
    <w:rsid w:val="000E17CC"/>
    <w:rsid w:val="000E1EF2"/>
    <w:rsid w:val="000E3021"/>
    <w:rsid w:val="000E4C6F"/>
    <w:rsid w:val="000E53BA"/>
    <w:rsid w:val="000E7A32"/>
    <w:rsid w:val="000F2FD6"/>
    <w:rsid w:val="000F6670"/>
    <w:rsid w:val="000F7A69"/>
    <w:rsid w:val="001017FB"/>
    <w:rsid w:val="001024B6"/>
    <w:rsid w:val="00103CAD"/>
    <w:rsid w:val="00105635"/>
    <w:rsid w:val="00105E5A"/>
    <w:rsid w:val="00106397"/>
    <w:rsid w:val="00106956"/>
    <w:rsid w:val="001075A8"/>
    <w:rsid w:val="00110479"/>
    <w:rsid w:val="00112808"/>
    <w:rsid w:val="00112BCA"/>
    <w:rsid w:val="001172BD"/>
    <w:rsid w:val="0011756B"/>
    <w:rsid w:val="00117C4D"/>
    <w:rsid w:val="001211DB"/>
    <w:rsid w:val="00122B7D"/>
    <w:rsid w:val="00123909"/>
    <w:rsid w:val="00123C0D"/>
    <w:rsid w:val="0012481C"/>
    <w:rsid w:val="00124ED6"/>
    <w:rsid w:val="0012554F"/>
    <w:rsid w:val="0012590A"/>
    <w:rsid w:val="00125FDF"/>
    <w:rsid w:val="00126A62"/>
    <w:rsid w:val="00126D40"/>
    <w:rsid w:val="0012702F"/>
    <w:rsid w:val="00127F39"/>
    <w:rsid w:val="00127FFC"/>
    <w:rsid w:val="00130454"/>
    <w:rsid w:val="00130833"/>
    <w:rsid w:val="00130B7A"/>
    <w:rsid w:val="00130E04"/>
    <w:rsid w:val="0013190D"/>
    <w:rsid w:val="00133C19"/>
    <w:rsid w:val="00135041"/>
    <w:rsid w:val="00135131"/>
    <w:rsid w:val="001352CA"/>
    <w:rsid w:val="00142830"/>
    <w:rsid w:val="00142C72"/>
    <w:rsid w:val="00142E7B"/>
    <w:rsid w:val="001434F1"/>
    <w:rsid w:val="001504F7"/>
    <w:rsid w:val="00151667"/>
    <w:rsid w:val="00152934"/>
    <w:rsid w:val="00153202"/>
    <w:rsid w:val="00154BA9"/>
    <w:rsid w:val="001565B5"/>
    <w:rsid w:val="00156C34"/>
    <w:rsid w:val="00157B40"/>
    <w:rsid w:val="00161804"/>
    <w:rsid w:val="00162151"/>
    <w:rsid w:val="00163B40"/>
    <w:rsid w:val="001643F1"/>
    <w:rsid w:val="00165639"/>
    <w:rsid w:val="00165D40"/>
    <w:rsid w:val="0016792E"/>
    <w:rsid w:val="00170DB7"/>
    <w:rsid w:val="00170EAD"/>
    <w:rsid w:val="001710A0"/>
    <w:rsid w:val="00171123"/>
    <w:rsid w:val="00174216"/>
    <w:rsid w:val="001751BD"/>
    <w:rsid w:val="00175223"/>
    <w:rsid w:val="001756E1"/>
    <w:rsid w:val="00175707"/>
    <w:rsid w:val="0017660E"/>
    <w:rsid w:val="00177D17"/>
    <w:rsid w:val="00177F72"/>
    <w:rsid w:val="00180115"/>
    <w:rsid w:val="001806B7"/>
    <w:rsid w:val="00180811"/>
    <w:rsid w:val="00182EA2"/>
    <w:rsid w:val="001856B6"/>
    <w:rsid w:val="00185B6F"/>
    <w:rsid w:val="00185ED6"/>
    <w:rsid w:val="00185FB4"/>
    <w:rsid w:val="00186683"/>
    <w:rsid w:val="00190B1D"/>
    <w:rsid w:val="001931C5"/>
    <w:rsid w:val="00193D44"/>
    <w:rsid w:val="00193E65"/>
    <w:rsid w:val="00193FA7"/>
    <w:rsid w:val="00195365"/>
    <w:rsid w:val="00197ECE"/>
    <w:rsid w:val="001A03BD"/>
    <w:rsid w:val="001A06C1"/>
    <w:rsid w:val="001A08F4"/>
    <w:rsid w:val="001A0AA6"/>
    <w:rsid w:val="001A0CDF"/>
    <w:rsid w:val="001A3D00"/>
    <w:rsid w:val="001A3FF3"/>
    <w:rsid w:val="001A3FFB"/>
    <w:rsid w:val="001A5BFA"/>
    <w:rsid w:val="001A6437"/>
    <w:rsid w:val="001A654A"/>
    <w:rsid w:val="001A7589"/>
    <w:rsid w:val="001A7C8C"/>
    <w:rsid w:val="001B00F9"/>
    <w:rsid w:val="001B0121"/>
    <w:rsid w:val="001B2665"/>
    <w:rsid w:val="001B4067"/>
    <w:rsid w:val="001B48CD"/>
    <w:rsid w:val="001B64CB"/>
    <w:rsid w:val="001B78FD"/>
    <w:rsid w:val="001C38B2"/>
    <w:rsid w:val="001C396D"/>
    <w:rsid w:val="001C5035"/>
    <w:rsid w:val="001C5D82"/>
    <w:rsid w:val="001C6850"/>
    <w:rsid w:val="001C7A84"/>
    <w:rsid w:val="001D0F0A"/>
    <w:rsid w:val="001D3397"/>
    <w:rsid w:val="001D3D80"/>
    <w:rsid w:val="001D52AF"/>
    <w:rsid w:val="001D53B2"/>
    <w:rsid w:val="001D583B"/>
    <w:rsid w:val="001D6906"/>
    <w:rsid w:val="001D6B96"/>
    <w:rsid w:val="001D6EA3"/>
    <w:rsid w:val="001D78D8"/>
    <w:rsid w:val="001E0690"/>
    <w:rsid w:val="001E233F"/>
    <w:rsid w:val="001E292F"/>
    <w:rsid w:val="001E4FDB"/>
    <w:rsid w:val="001E53EF"/>
    <w:rsid w:val="001E57F6"/>
    <w:rsid w:val="001E5C68"/>
    <w:rsid w:val="001E6BA9"/>
    <w:rsid w:val="001F0153"/>
    <w:rsid w:val="001F0234"/>
    <w:rsid w:val="001F2A55"/>
    <w:rsid w:val="001F3E29"/>
    <w:rsid w:val="001F4EFE"/>
    <w:rsid w:val="001F536B"/>
    <w:rsid w:val="001F5CA8"/>
    <w:rsid w:val="001F69F9"/>
    <w:rsid w:val="00200FFF"/>
    <w:rsid w:val="0020210A"/>
    <w:rsid w:val="00202B48"/>
    <w:rsid w:val="0020651B"/>
    <w:rsid w:val="00206719"/>
    <w:rsid w:val="0020787A"/>
    <w:rsid w:val="00207C47"/>
    <w:rsid w:val="00211AF9"/>
    <w:rsid w:val="00211AFB"/>
    <w:rsid w:val="002128AB"/>
    <w:rsid w:val="002128E9"/>
    <w:rsid w:val="00213A12"/>
    <w:rsid w:val="00215DFC"/>
    <w:rsid w:val="00216564"/>
    <w:rsid w:val="0021781F"/>
    <w:rsid w:val="00217EF7"/>
    <w:rsid w:val="00217FF8"/>
    <w:rsid w:val="00220BBC"/>
    <w:rsid w:val="002211E9"/>
    <w:rsid w:val="00221CF5"/>
    <w:rsid w:val="00222119"/>
    <w:rsid w:val="002222BA"/>
    <w:rsid w:val="0022232B"/>
    <w:rsid w:val="002228D3"/>
    <w:rsid w:val="00223C00"/>
    <w:rsid w:val="002256A6"/>
    <w:rsid w:val="0022617B"/>
    <w:rsid w:val="00230F0E"/>
    <w:rsid w:val="0023280E"/>
    <w:rsid w:val="00232A1E"/>
    <w:rsid w:val="00233256"/>
    <w:rsid w:val="00235735"/>
    <w:rsid w:val="00235E17"/>
    <w:rsid w:val="00236B5A"/>
    <w:rsid w:val="00236F73"/>
    <w:rsid w:val="00237603"/>
    <w:rsid w:val="00237984"/>
    <w:rsid w:val="002404D8"/>
    <w:rsid w:val="00240A0E"/>
    <w:rsid w:val="00241F11"/>
    <w:rsid w:val="00241FB1"/>
    <w:rsid w:val="00242729"/>
    <w:rsid w:val="00242B5B"/>
    <w:rsid w:val="00242EBE"/>
    <w:rsid w:val="00242F32"/>
    <w:rsid w:val="00242FB1"/>
    <w:rsid w:val="002446BA"/>
    <w:rsid w:val="00244E70"/>
    <w:rsid w:val="00245D57"/>
    <w:rsid w:val="00246545"/>
    <w:rsid w:val="00246B4C"/>
    <w:rsid w:val="00246C28"/>
    <w:rsid w:val="00246DEA"/>
    <w:rsid w:val="00251B73"/>
    <w:rsid w:val="002527B0"/>
    <w:rsid w:val="002530F8"/>
    <w:rsid w:val="00253CD2"/>
    <w:rsid w:val="00253FE0"/>
    <w:rsid w:val="002559B4"/>
    <w:rsid w:val="002564E1"/>
    <w:rsid w:val="002570DA"/>
    <w:rsid w:val="00262C2C"/>
    <w:rsid w:val="00262E85"/>
    <w:rsid w:val="00263857"/>
    <w:rsid w:val="00264EBC"/>
    <w:rsid w:val="0027049D"/>
    <w:rsid w:val="002705B0"/>
    <w:rsid w:val="0027090C"/>
    <w:rsid w:val="00270B48"/>
    <w:rsid w:val="00270CBB"/>
    <w:rsid w:val="00271A91"/>
    <w:rsid w:val="00271ADC"/>
    <w:rsid w:val="002721A7"/>
    <w:rsid w:val="0027288D"/>
    <w:rsid w:val="00272E61"/>
    <w:rsid w:val="00273881"/>
    <w:rsid w:val="00276B17"/>
    <w:rsid w:val="00277B5D"/>
    <w:rsid w:val="0028020C"/>
    <w:rsid w:val="0028176A"/>
    <w:rsid w:val="002823B6"/>
    <w:rsid w:val="00283957"/>
    <w:rsid w:val="00283B39"/>
    <w:rsid w:val="00284F80"/>
    <w:rsid w:val="002858F6"/>
    <w:rsid w:val="002869D1"/>
    <w:rsid w:val="00286E25"/>
    <w:rsid w:val="00287EFF"/>
    <w:rsid w:val="002903A8"/>
    <w:rsid w:val="00290B79"/>
    <w:rsid w:val="0029220E"/>
    <w:rsid w:val="00292B8C"/>
    <w:rsid w:val="002932C2"/>
    <w:rsid w:val="00293B25"/>
    <w:rsid w:val="00296C17"/>
    <w:rsid w:val="00297DE6"/>
    <w:rsid w:val="002A059C"/>
    <w:rsid w:val="002A1360"/>
    <w:rsid w:val="002A2566"/>
    <w:rsid w:val="002A2D7A"/>
    <w:rsid w:val="002A3988"/>
    <w:rsid w:val="002A412C"/>
    <w:rsid w:val="002A4979"/>
    <w:rsid w:val="002A50F2"/>
    <w:rsid w:val="002A621C"/>
    <w:rsid w:val="002B102D"/>
    <w:rsid w:val="002B2342"/>
    <w:rsid w:val="002B25C5"/>
    <w:rsid w:val="002B2E5E"/>
    <w:rsid w:val="002B3EF0"/>
    <w:rsid w:val="002B48A3"/>
    <w:rsid w:val="002B51A6"/>
    <w:rsid w:val="002B7D28"/>
    <w:rsid w:val="002B7D56"/>
    <w:rsid w:val="002C0B02"/>
    <w:rsid w:val="002C3134"/>
    <w:rsid w:val="002C4775"/>
    <w:rsid w:val="002C55B6"/>
    <w:rsid w:val="002C5F87"/>
    <w:rsid w:val="002C740F"/>
    <w:rsid w:val="002C7EB3"/>
    <w:rsid w:val="002D0587"/>
    <w:rsid w:val="002D07FC"/>
    <w:rsid w:val="002D0867"/>
    <w:rsid w:val="002D2253"/>
    <w:rsid w:val="002D2323"/>
    <w:rsid w:val="002D314E"/>
    <w:rsid w:val="002D36D6"/>
    <w:rsid w:val="002D5F50"/>
    <w:rsid w:val="002D6B49"/>
    <w:rsid w:val="002D73E7"/>
    <w:rsid w:val="002D748E"/>
    <w:rsid w:val="002D7C4A"/>
    <w:rsid w:val="002E0972"/>
    <w:rsid w:val="002E1EF1"/>
    <w:rsid w:val="002E32A9"/>
    <w:rsid w:val="002E331B"/>
    <w:rsid w:val="002E39DF"/>
    <w:rsid w:val="002E592C"/>
    <w:rsid w:val="002E5E46"/>
    <w:rsid w:val="002E61FB"/>
    <w:rsid w:val="002E633C"/>
    <w:rsid w:val="002E66D4"/>
    <w:rsid w:val="002F04A4"/>
    <w:rsid w:val="002F369F"/>
    <w:rsid w:val="002F51F6"/>
    <w:rsid w:val="002F556F"/>
    <w:rsid w:val="00301431"/>
    <w:rsid w:val="00301A50"/>
    <w:rsid w:val="00301B23"/>
    <w:rsid w:val="00302020"/>
    <w:rsid w:val="00303188"/>
    <w:rsid w:val="00303624"/>
    <w:rsid w:val="00303D3E"/>
    <w:rsid w:val="003046A4"/>
    <w:rsid w:val="00306BDD"/>
    <w:rsid w:val="00307367"/>
    <w:rsid w:val="003073BE"/>
    <w:rsid w:val="00310DEC"/>
    <w:rsid w:val="0031216E"/>
    <w:rsid w:val="00312410"/>
    <w:rsid w:val="00312476"/>
    <w:rsid w:val="00312886"/>
    <w:rsid w:val="00313E5B"/>
    <w:rsid w:val="00316AD0"/>
    <w:rsid w:val="00317CC8"/>
    <w:rsid w:val="00321667"/>
    <w:rsid w:val="0032171F"/>
    <w:rsid w:val="00321C58"/>
    <w:rsid w:val="00322CC0"/>
    <w:rsid w:val="00324160"/>
    <w:rsid w:val="00325385"/>
    <w:rsid w:val="00327557"/>
    <w:rsid w:val="00330600"/>
    <w:rsid w:val="003321F0"/>
    <w:rsid w:val="003341B6"/>
    <w:rsid w:val="003352C4"/>
    <w:rsid w:val="00335A7B"/>
    <w:rsid w:val="003364B1"/>
    <w:rsid w:val="00336BC3"/>
    <w:rsid w:val="00336EFF"/>
    <w:rsid w:val="00340783"/>
    <w:rsid w:val="0034114E"/>
    <w:rsid w:val="00341D94"/>
    <w:rsid w:val="00342BC4"/>
    <w:rsid w:val="00344CDE"/>
    <w:rsid w:val="003454D8"/>
    <w:rsid w:val="003456A5"/>
    <w:rsid w:val="003459D0"/>
    <w:rsid w:val="00345BED"/>
    <w:rsid w:val="00350544"/>
    <w:rsid w:val="00350A08"/>
    <w:rsid w:val="00350D96"/>
    <w:rsid w:val="00351F4F"/>
    <w:rsid w:val="00352C06"/>
    <w:rsid w:val="00353408"/>
    <w:rsid w:val="00353CB5"/>
    <w:rsid w:val="00354840"/>
    <w:rsid w:val="0035549E"/>
    <w:rsid w:val="003556F7"/>
    <w:rsid w:val="00355C90"/>
    <w:rsid w:val="00356B70"/>
    <w:rsid w:val="003572A9"/>
    <w:rsid w:val="003577BE"/>
    <w:rsid w:val="003578AB"/>
    <w:rsid w:val="00361013"/>
    <w:rsid w:val="00362E21"/>
    <w:rsid w:val="0036536B"/>
    <w:rsid w:val="00366DBB"/>
    <w:rsid w:val="00375A25"/>
    <w:rsid w:val="00376CDC"/>
    <w:rsid w:val="003773C4"/>
    <w:rsid w:val="00380434"/>
    <w:rsid w:val="003814FF"/>
    <w:rsid w:val="00381547"/>
    <w:rsid w:val="00381F52"/>
    <w:rsid w:val="00382E7D"/>
    <w:rsid w:val="00384D67"/>
    <w:rsid w:val="00385A1E"/>
    <w:rsid w:val="00387712"/>
    <w:rsid w:val="00387CFE"/>
    <w:rsid w:val="00391451"/>
    <w:rsid w:val="00391779"/>
    <w:rsid w:val="003919B9"/>
    <w:rsid w:val="0039297E"/>
    <w:rsid w:val="00392DE6"/>
    <w:rsid w:val="00394794"/>
    <w:rsid w:val="00395F25"/>
    <w:rsid w:val="003963D6"/>
    <w:rsid w:val="003A3E8B"/>
    <w:rsid w:val="003A5796"/>
    <w:rsid w:val="003A69AE"/>
    <w:rsid w:val="003A73E7"/>
    <w:rsid w:val="003B0619"/>
    <w:rsid w:val="003B0986"/>
    <w:rsid w:val="003B1468"/>
    <w:rsid w:val="003B2D65"/>
    <w:rsid w:val="003B31C8"/>
    <w:rsid w:val="003B36FE"/>
    <w:rsid w:val="003B3DA5"/>
    <w:rsid w:val="003B4550"/>
    <w:rsid w:val="003B50E5"/>
    <w:rsid w:val="003B68E2"/>
    <w:rsid w:val="003B76DB"/>
    <w:rsid w:val="003C0F7F"/>
    <w:rsid w:val="003C14CB"/>
    <w:rsid w:val="003C15F9"/>
    <w:rsid w:val="003C233E"/>
    <w:rsid w:val="003C38F3"/>
    <w:rsid w:val="003C4B24"/>
    <w:rsid w:val="003C5F0D"/>
    <w:rsid w:val="003C70ED"/>
    <w:rsid w:val="003C7118"/>
    <w:rsid w:val="003C79DF"/>
    <w:rsid w:val="003D00D1"/>
    <w:rsid w:val="003D02A2"/>
    <w:rsid w:val="003D0BC8"/>
    <w:rsid w:val="003D213E"/>
    <w:rsid w:val="003D3C66"/>
    <w:rsid w:val="003D5B3A"/>
    <w:rsid w:val="003D61B1"/>
    <w:rsid w:val="003D6314"/>
    <w:rsid w:val="003D7A58"/>
    <w:rsid w:val="003E15B2"/>
    <w:rsid w:val="003E1740"/>
    <w:rsid w:val="003E2365"/>
    <w:rsid w:val="003E2540"/>
    <w:rsid w:val="003E2766"/>
    <w:rsid w:val="003E2B93"/>
    <w:rsid w:val="003E39CF"/>
    <w:rsid w:val="003E3DE3"/>
    <w:rsid w:val="003E5700"/>
    <w:rsid w:val="003E5A95"/>
    <w:rsid w:val="003E5D01"/>
    <w:rsid w:val="003F19A9"/>
    <w:rsid w:val="003F286A"/>
    <w:rsid w:val="003F2D0A"/>
    <w:rsid w:val="003F77E2"/>
    <w:rsid w:val="003F7A95"/>
    <w:rsid w:val="00400564"/>
    <w:rsid w:val="00400A0D"/>
    <w:rsid w:val="00400D6A"/>
    <w:rsid w:val="00400DB7"/>
    <w:rsid w:val="0040186B"/>
    <w:rsid w:val="0040291C"/>
    <w:rsid w:val="00402AD7"/>
    <w:rsid w:val="00403D08"/>
    <w:rsid w:val="0040686E"/>
    <w:rsid w:val="004076FF"/>
    <w:rsid w:val="004100EB"/>
    <w:rsid w:val="00411278"/>
    <w:rsid w:val="00411C7B"/>
    <w:rsid w:val="00412168"/>
    <w:rsid w:val="004121B2"/>
    <w:rsid w:val="004126AA"/>
    <w:rsid w:val="004130E0"/>
    <w:rsid w:val="0041332F"/>
    <w:rsid w:val="004159AF"/>
    <w:rsid w:val="0041698D"/>
    <w:rsid w:val="00417CAD"/>
    <w:rsid w:val="00417F51"/>
    <w:rsid w:val="00417FD2"/>
    <w:rsid w:val="004206C8"/>
    <w:rsid w:val="00420B01"/>
    <w:rsid w:val="004214C2"/>
    <w:rsid w:val="00422225"/>
    <w:rsid w:val="0042291D"/>
    <w:rsid w:val="00422EEB"/>
    <w:rsid w:val="00423E4B"/>
    <w:rsid w:val="004245D8"/>
    <w:rsid w:val="0042474D"/>
    <w:rsid w:val="00424950"/>
    <w:rsid w:val="00424C08"/>
    <w:rsid w:val="0042534C"/>
    <w:rsid w:val="00425C4B"/>
    <w:rsid w:val="00426E4A"/>
    <w:rsid w:val="00430A0D"/>
    <w:rsid w:val="004312D0"/>
    <w:rsid w:val="00432232"/>
    <w:rsid w:val="004337E9"/>
    <w:rsid w:val="00434637"/>
    <w:rsid w:val="00435202"/>
    <w:rsid w:val="0043673B"/>
    <w:rsid w:val="0043702C"/>
    <w:rsid w:val="0043728D"/>
    <w:rsid w:val="004373BC"/>
    <w:rsid w:val="004411E7"/>
    <w:rsid w:val="00441A88"/>
    <w:rsid w:val="004420B7"/>
    <w:rsid w:val="004431BF"/>
    <w:rsid w:val="0044348D"/>
    <w:rsid w:val="00444576"/>
    <w:rsid w:val="00444E07"/>
    <w:rsid w:val="0044553F"/>
    <w:rsid w:val="00445951"/>
    <w:rsid w:val="004471CF"/>
    <w:rsid w:val="00447F0B"/>
    <w:rsid w:val="00450ADE"/>
    <w:rsid w:val="004515C7"/>
    <w:rsid w:val="004518C5"/>
    <w:rsid w:val="00451B35"/>
    <w:rsid w:val="00451D07"/>
    <w:rsid w:val="00452309"/>
    <w:rsid w:val="004552C3"/>
    <w:rsid w:val="00456ACE"/>
    <w:rsid w:val="00457130"/>
    <w:rsid w:val="004576F7"/>
    <w:rsid w:val="00457DD4"/>
    <w:rsid w:val="00460437"/>
    <w:rsid w:val="00461745"/>
    <w:rsid w:val="004617B3"/>
    <w:rsid w:val="0046203D"/>
    <w:rsid w:val="004629B1"/>
    <w:rsid w:val="00462DCC"/>
    <w:rsid w:val="00463EAD"/>
    <w:rsid w:val="0046586A"/>
    <w:rsid w:val="00467690"/>
    <w:rsid w:val="004678EA"/>
    <w:rsid w:val="0047288B"/>
    <w:rsid w:val="00472AC6"/>
    <w:rsid w:val="0047356E"/>
    <w:rsid w:val="004739B0"/>
    <w:rsid w:val="0047478A"/>
    <w:rsid w:val="004774CF"/>
    <w:rsid w:val="004800E0"/>
    <w:rsid w:val="00480B59"/>
    <w:rsid w:val="004811DC"/>
    <w:rsid w:val="00483B59"/>
    <w:rsid w:val="00483C9D"/>
    <w:rsid w:val="00485B18"/>
    <w:rsid w:val="004871B3"/>
    <w:rsid w:val="0048737B"/>
    <w:rsid w:val="004902E0"/>
    <w:rsid w:val="00493F0F"/>
    <w:rsid w:val="00495E96"/>
    <w:rsid w:val="004A0701"/>
    <w:rsid w:val="004A1097"/>
    <w:rsid w:val="004A3603"/>
    <w:rsid w:val="004A394D"/>
    <w:rsid w:val="004A3F9A"/>
    <w:rsid w:val="004A49F7"/>
    <w:rsid w:val="004A5C80"/>
    <w:rsid w:val="004A691A"/>
    <w:rsid w:val="004A6B69"/>
    <w:rsid w:val="004A726B"/>
    <w:rsid w:val="004A72D5"/>
    <w:rsid w:val="004B0481"/>
    <w:rsid w:val="004B271F"/>
    <w:rsid w:val="004B3871"/>
    <w:rsid w:val="004B5475"/>
    <w:rsid w:val="004B698C"/>
    <w:rsid w:val="004B7594"/>
    <w:rsid w:val="004C0737"/>
    <w:rsid w:val="004C093D"/>
    <w:rsid w:val="004C0EDB"/>
    <w:rsid w:val="004C1ED8"/>
    <w:rsid w:val="004C44A7"/>
    <w:rsid w:val="004C4DFE"/>
    <w:rsid w:val="004C5545"/>
    <w:rsid w:val="004C62CD"/>
    <w:rsid w:val="004C6AD8"/>
    <w:rsid w:val="004D07E9"/>
    <w:rsid w:val="004D1622"/>
    <w:rsid w:val="004D3F95"/>
    <w:rsid w:val="004D59AB"/>
    <w:rsid w:val="004D5B6A"/>
    <w:rsid w:val="004D62EC"/>
    <w:rsid w:val="004D68EF"/>
    <w:rsid w:val="004D6F2C"/>
    <w:rsid w:val="004E14AB"/>
    <w:rsid w:val="004E3A01"/>
    <w:rsid w:val="004E3EDB"/>
    <w:rsid w:val="004E40DD"/>
    <w:rsid w:val="004E608B"/>
    <w:rsid w:val="004E73BF"/>
    <w:rsid w:val="004E75D1"/>
    <w:rsid w:val="004F0303"/>
    <w:rsid w:val="004F07A5"/>
    <w:rsid w:val="004F1202"/>
    <w:rsid w:val="004F183F"/>
    <w:rsid w:val="004F1F0A"/>
    <w:rsid w:val="004F442B"/>
    <w:rsid w:val="004F5438"/>
    <w:rsid w:val="004F5606"/>
    <w:rsid w:val="004F5F21"/>
    <w:rsid w:val="005002FE"/>
    <w:rsid w:val="0050097A"/>
    <w:rsid w:val="00501217"/>
    <w:rsid w:val="00501765"/>
    <w:rsid w:val="00501A9B"/>
    <w:rsid w:val="0050351D"/>
    <w:rsid w:val="005038F1"/>
    <w:rsid w:val="00503ACE"/>
    <w:rsid w:val="005049D5"/>
    <w:rsid w:val="0050649D"/>
    <w:rsid w:val="00506554"/>
    <w:rsid w:val="00507332"/>
    <w:rsid w:val="0051027D"/>
    <w:rsid w:val="005109B5"/>
    <w:rsid w:val="00510F4F"/>
    <w:rsid w:val="00511956"/>
    <w:rsid w:val="0051203F"/>
    <w:rsid w:val="005122D2"/>
    <w:rsid w:val="005125A8"/>
    <w:rsid w:val="005138FB"/>
    <w:rsid w:val="00513F8C"/>
    <w:rsid w:val="0051438D"/>
    <w:rsid w:val="00516331"/>
    <w:rsid w:val="00516375"/>
    <w:rsid w:val="00516886"/>
    <w:rsid w:val="00520BF3"/>
    <w:rsid w:val="00522544"/>
    <w:rsid w:val="00522C5A"/>
    <w:rsid w:val="005232DC"/>
    <w:rsid w:val="0052452F"/>
    <w:rsid w:val="0052467E"/>
    <w:rsid w:val="005250CD"/>
    <w:rsid w:val="00526228"/>
    <w:rsid w:val="00530530"/>
    <w:rsid w:val="00530F99"/>
    <w:rsid w:val="005312D0"/>
    <w:rsid w:val="00531AFE"/>
    <w:rsid w:val="00531BA7"/>
    <w:rsid w:val="00532CE3"/>
    <w:rsid w:val="0053347E"/>
    <w:rsid w:val="00533C77"/>
    <w:rsid w:val="005352C0"/>
    <w:rsid w:val="005371B5"/>
    <w:rsid w:val="00537B29"/>
    <w:rsid w:val="00537C11"/>
    <w:rsid w:val="00540833"/>
    <w:rsid w:val="00541E40"/>
    <w:rsid w:val="00545697"/>
    <w:rsid w:val="0054698B"/>
    <w:rsid w:val="00547442"/>
    <w:rsid w:val="00550B32"/>
    <w:rsid w:val="00551979"/>
    <w:rsid w:val="0055442C"/>
    <w:rsid w:val="00554F77"/>
    <w:rsid w:val="0055564B"/>
    <w:rsid w:val="00555C5C"/>
    <w:rsid w:val="00556955"/>
    <w:rsid w:val="00562B28"/>
    <w:rsid w:val="00567150"/>
    <w:rsid w:val="005710FD"/>
    <w:rsid w:val="005718D7"/>
    <w:rsid w:val="00572D83"/>
    <w:rsid w:val="00573C4E"/>
    <w:rsid w:val="00574ACA"/>
    <w:rsid w:val="0057587C"/>
    <w:rsid w:val="00576070"/>
    <w:rsid w:val="00577057"/>
    <w:rsid w:val="00580ABB"/>
    <w:rsid w:val="00580B36"/>
    <w:rsid w:val="0058159D"/>
    <w:rsid w:val="0058426B"/>
    <w:rsid w:val="00584D84"/>
    <w:rsid w:val="00587769"/>
    <w:rsid w:val="005911E6"/>
    <w:rsid w:val="00594743"/>
    <w:rsid w:val="00594882"/>
    <w:rsid w:val="0059541B"/>
    <w:rsid w:val="005954BA"/>
    <w:rsid w:val="00595E0A"/>
    <w:rsid w:val="00596FB2"/>
    <w:rsid w:val="0059753B"/>
    <w:rsid w:val="005A17A2"/>
    <w:rsid w:val="005A1B7F"/>
    <w:rsid w:val="005A1DB0"/>
    <w:rsid w:val="005A3D97"/>
    <w:rsid w:val="005A3F10"/>
    <w:rsid w:val="005A4474"/>
    <w:rsid w:val="005A6487"/>
    <w:rsid w:val="005A78E6"/>
    <w:rsid w:val="005A7BE9"/>
    <w:rsid w:val="005B0691"/>
    <w:rsid w:val="005B094B"/>
    <w:rsid w:val="005B1065"/>
    <w:rsid w:val="005B192C"/>
    <w:rsid w:val="005B1C78"/>
    <w:rsid w:val="005B2064"/>
    <w:rsid w:val="005B2745"/>
    <w:rsid w:val="005B4535"/>
    <w:rsid w:val="005B52AB"/>
    <w:rsid w:val="005B52B9"/>
    <w:rsid w:val="005B5708"/>
    <w:rsid w:val="005B5B27"/>
    <w:rsid w:val="005C093C"/>
    <w:rsid w:val="005C31C4"/>
    <w:rsid w:val="005C4986"/>
    <w:rsid w:val="005C4CA7"/>
    <w:rsid w:val="005C74BD"/>
    <w:rsid w:val="005C7CE2"/>
    <w:rsid w:val="005D200D"/>
    <w:rsid w:val="005D3902"/>
    <w:rsid w:val="005D44F9"/>
    <w:rsid w:val="005D458E"/>
    <w:rsid w:val="005D6AFA"/>
    <w:rsid w:val="005E04D1"/>
    <w:rsid w:val="005E04D2"/>
    <w:rsid w:val="005E0D28"/>
    <w:rsid w:val="005E2ADB"/>
    <w:rsid w:val="005E34F4"/>
    <w:rsid w:val="005E3D90"/>
    <w:rsid w:val="005E496B"/>
    <w:rsid w:val="005E7DB4"/>
    <w:rsid w:val="005F0512"/>
    <w:rsid w:val="005F06E7"/>
    <w:rsid w:val="005F11B3"/>
    <w:rsid w:val="005F1F59"/>
    <w:rsid w:val="005F2FA8"/>
    <w:rsid w:val="005F33C3"/>
    <w:rsid w:val="005F4323"/>
    <w:rsid w:val="005F5340"/>
    <w:rsid w:val="005F5852"/>
    <w:rsid w:val="005F63BE"/>
    <w:rsid w:val="0060136F"/>
    <w:rsid w:val="006022F8"/>
    <w:rsid w:val="006033E2"/>
    <w:rsid w:val="006052B3"/>
    <w:rsid w:val="00605FD2"/>
    <w:rsid w:val="00607C1A"/>
    <w:rsid w:val="0061010C"/>
    <w:rsid w:val="00612BFE"/>
    <w:rsid w:val="00612F9B"/>
    <w:rsid w:val="00613F60"/>
    <w:rsid w:val="00614001"/>
    <w:rsid w:val="0061487B"/>
    <w:rsid w:val="00614898"/>
    <w:rsid w:val="00614A4E"/>
    <w:rsid w:val="00616B0E"/>
    <w:rsid w:val="006173E6"/>
    <w:rsid w:val="0061753F"/>
    <w:rsid w:val="00620483"/>
    <w:rsid w:val="00620A92"/>
    <w:rsid w:val="006234A6"/>
    <w:rsid w:val="00623CCE"/>
    <w:rsid w:val="0062507D"/>
    <w:rsid w:val="00626328"/>
    <w:rsid w:val="00626E6A"/>
    <w:rsid w:val="00627E65"/>
    <w:rsid w:val="00630787"/>
    <w:rsid w:val="00631A38"/>
    <w:rsid w:val="00631EEE"/>
    <w:rsid w:val="00632474"/>
    <w:rsid w:val="00632AEF"/>
    <w:rsid w:val="006334DA"/>
    <w:rsid w:val="00633CE7"/>
    <w:rsid w:val="00634428"/>
    <w:rsid w:val="006344B5"/>
    <w:rsid w:val="0063575F"/>
    <w:rsid w:val="00636199"/>
    <w:rsid w:val="00637157"/>
    <w:rsid w:val="0063781D"/>
    <w:rsid w:val="0064070A"/>
    <w:rsid w:val="0064085D"/>
    <w:rsid w:val="00640C20"/>
    <w:rsid w:val="00641BD4"/>
    <w:rsid w:val="006427F4"/>
    <w:rsid w:val="00642C66"/>
    <w:rsid w:val="006435D9"/>
    <w:rsid w:val="00643946"/>
    <w:rsid w:val="00644EFB"/>
    <w:rsid w:val="0064639A"/>
    <w:rsid w:val="006479FD"/>
    <w:rsid w:val="00650F56"/>
    <w:rsid w:val="00651060"/>
    <w:rsid w:val="00655276"/>
    <w:rsid w:val="006565AE"/>
    <w:rsid w:val="00657892"/>
    <w:rsid w:val="006610BB"/>
    <w:rsid w:val="0066232F"/>
    <w:rsid w:val="00663DD5"/>
    <w:rsid w:val="006644C5"/>
    <w:rsid w:val="0066567B"/>
    <w:rsid w:val="006658A5"/>
    <w:rsid w:val="0066612E"/>
    <w:rsid w:val="006661A0"/>
    <w:rsid w:val="00666E30"/>
    <w:rsid w:val="00667309"/>
    <w:rsid w:val="0066785F"/>
    <w:rsid w:val="00671287"/>
    <w:rsid w:val="0067466B"/>
    <w:rsid w:val="006758CC"/>
    <w:rsid w:val="00675D2C"/>
    <w:rsid w:val="00676CC0"/>
    <w:rsid w:val="00676F7B"/>
    <w:rsid w:val="00680445"/>
    <w:rsid w:val="00682494"/>
    <w:rsid w:val="006835CE"/>
    <w:rsid w:val="006838A3"/>
    <w:rsid w:val="00685096"/>
    <w:rsid w:val="00686265"/>
    <w:rsid w:val="0068664B"/>
    <w:rsid w:val="0068772F"/>
    <w:rsid w:val="00687930"/>
    <w:rsid w:val="006900B4"/>
    <w:rsid w:val="00690553"/>
    <w:rsid w:val="006935F1"/>
    <w:rsid w:val="00693D54"/>
    <w:rsid w:val="00693E99"/>
    <w:rsid w:val="00694D89"/>
    <w:rsid w:val="0069532A"/>
    <w:rsid w:val="00696A26"/>
    <w:rsid w:val="00697234"/>
    <w:rsid w:val="00697420"/>
    <w:rsid w:val="00697C53"/>
    <w:rsid w:val="006A39CA"/>
    <w:rsid w:val="006A3DE9"/>
    <w:rsid w:val="006A591B"/>
    <w:rsid w:val="006A601F"/>
    <w:rsid w:val="006A6654"/>
    <w:rsid w:val="006A6667"/>
    <w:rsid w:val="006A789B"/>
    <w:rsid w:val="006B06B3"/>
    <w:rsid w:val="006B13DB"/>
    <w:rsid w:val="006B1590"/>
    <w:rsid w:val="006B5455"/>
    <w:rsid w:val="006B57AF"/>
    <w:rsid w:val="006B5F80"/>
    <w:rsid w:val="006B6048"/>
    <w:rsid w:val="006C00EA"/>
    <w:rsid w:val="006C2683"/>
    <w:rsid w:val="006C35DB"/>
    <w:rsid w:val="006C5002"/>
    <w:rsid w:val="006C5883"/>
    <w:rsid w:val="006C6664"/>
    <w:rsid w:val="006C7063"/>
    <w:rsid w:val="006D08A1"/>
    <w:rsid w:val="006D0EF7"/>
    <w:rsid w:val="006D1CC7"/>
    <w:rsid w:val="006D22EA"/>
    <w:rsid w:val="006D2574"/>
    <w:rsid w:val="006D2CC0"/>
    <w:rsid w:val="006D2EBA"/>
    <w:rsid w:val="006D4FBC"/>
    <w:rsid w:val="006D511C"/>
    <w:rsid w:val="006D515D"/>
    <w:rsid w:val="006D5CF0"/>
    <w:rsid w:val="006D6A9D"/>
    <w:rsid w:val="006D7912"/>
    <w:rsid w:val="006D7B48"/>
    <w:rsid w:val="006E5D86"/>
    <w:rsid w:val="006E757A"/>
    <w:rsid w:val="006E7AEF"/>
    <w:rsid w:val="006E7DB6"/>
    <w:rsid w:val="006F0010"/>
    <w:rsid w:val="006F041D"/>
    <w:rsid w:val="006F097F"/>
    <w:rsid w:val="006F0EC3"/>
    <w:rsid w:val="006F1818"/>
    <w:rsid w:val="006F1909"/>
    <w:rsid w:val="006F1A07"/>
    <w:rsid w:val="006F3FBB"/>
    <w:rsid w:val="006F501E"/>
    <w:rsid w:val="006F5F8A"/>
    <w:rsid w:val="006F61FD"/>
    <w:rsid w:val="006F65EE"/>
    <w:rsid w:val="006F7203"/>
    <w:rsid w:val="006F7E16"/>
    <w:rsid w:val="00701D4F"/>
    <w:rsid w:val="00704D61"/>
    <w:rsid w:val="00704F3A"/>
    <w:rsid w:val="007057A9"/>
    <w:rsid w:val="007109DF"/>
    <w:rsid w:val="007133F2"/>
    <w:rsid w:val="00713ADF"/>
    <w:rsid w:val="007143D8"/>
    <w:rsid w:val="007166A7"/>
    <w:rsid w:val="00716BA0"/>
    <w:rsid w:val="0071769A"/>
    <w:rsid w:val="00717911"/>
    <w:rsid w:val="0072069D"/>
    <w:rsid w:val="00720C8F"/>
    <w:rsid w:val="007221E5"/>
    <w:rsid w:val="0072315B"/>
    <w:rsid w:val="00723DF6"/>
    <w:rsid w:val="00724FC1"/>
    <w:rsid w:val="00725240"/>
    <w:rsid w:val="0072539D"/>
    <w:rsid w:val="0072585D"/>
    <w:rsid w:val="00725CA8"/>
    <w:rsid w:val="00725FAD"/>
    <w:rsid w:val="0073053B"/>
    <w:rsid w:val="007326FB"/>
    <w:rsid w:val="00733130"/>
    <w:rsid w:val="007337E3"/>
    <w:rsid w:val="00737E33"/>
    <w:rsid w:val="00737F18"/>
    <w:rsid w:val="0074079D"/>
    <w:rsid w:val="0074081B"/>
    <w:rsid w:val="00740C80"/>
    <w:rsid w:val="0074108F"/>
    <w:rsid w:val="0074147E"/>
    <w:rsid w:val="00741D4C"/>
    <w:rsid w:val="0074224E"/>
    <w:rsid w:val="00742DF2"/>
    <w:rsid w:val="0074333F"/>
    <w:rsid w:val="00743A2C"/>
    <w:rsid w:val="00745333"/>
    <w:rsid w:val="00745783"/>
    <w:rsid w:val="00745A85"/>
    <w:rsid w:val="00745E2F"/>
    <w:rsid w:val="0074604E"/>
    <w:rsid w:val="00746205"/>
    <w:rsid w:val="00746EE4"/>
    <w:rsid w:val="007519EE"/>
    <w:rsid w:val="00751D94"/>
    <w:rsid w:val="0075343C"/>
    <w:rsid w:val="00754A85"/>
    <w:rsid w:val="0075554F"/>
    <w:rsid w:val="00756202"/>
    <w:rsid w:val="00757D02"/>
    <w:rsid w:val="00757F38"/>
    <w:rsid w:val="0076019A"/>
    <w:rsid w:val="00760B9C"/>
    <w:rsid w:val="007612CA"/>
    <w:rsid w:val="00762C1E"/>
    <w:rsid w:val="007637F1"/>
    <w:rsid w:val="007642CF"/>
    <w:rsid w:val="00764749"/>
    <w:rsid w:val="007649EE"/>
    <w:rsid w:val="00764A39"/>
    <w:rsid w:val="00764E4C"/>
    <w:rsid w:val="00766718"/>
    <w:rsid w:val="00766EED"/>
    <w:rsid w:val="007672F6"/>
    <w:rsid w:val="0076791B"/>
    <w:rsid w:val="00770949"/>
    <w:rsid w:val="00771560"/>
    <w:rsid w:val="00772815"/>
    <w:rsid w:val="00772882"/>
    <w:rsid w:val="007741FA"/>
    <w:rsid w:val="00774DB5"/>
    <w:rsid w:val="00780A9C"/>
    <w:rsid w:val="0078242D"/>
    <w:rsid w:val="00784796"/>
    <w:rsid w:val="00784C59"/>
    <w:rsid w:val="00786C33"/>
    <w:rsid w:val="00786CB0"/>
    <w:rsid w:val="00786FA8"/>
    <w:rsid w:val="00787890"/>
    <w:rsid w:val="00787B25"/>
    <w:rsid w:val="00787DEF"/>
    <w:rsid w:val="00790251"/>
    <w:rsid w:val="00791C0D"/>
    <w:rsid w:val="007923A4"/>
    <w:rsid w:val="007925D8"/>
    <w:rsid w:val="00792BD3"/>
    <w:rsid w:val="00792DD0"/>
    <w:rsid w:val="0079389C"/>
    <w:rsid w:val="00794ADF"/>
    <w:rsid w:val="00794D57"/>
    <w:rsid w:val="00796F8A"/>
    <w:rsid w:val="007974AC"/>
    <w:rsid w:val="007A0477"/>
    <w:rsid w:val="007A19BB"/>
    <w:rsid w:val="007A1FAD"/>
    <w:rsid w:val="007A2529"/>
    <w:rsid w:val="007A2905"/>
    <w:rsid w:val="007A2CBD"/>
    <w:rsid w:val="007A3F75"/>
    <w:rsid w:val="007A5525"/>
    <w:rsid w:val="007A6B6E"/>
    <w:rsid w:val="007A7342"/>
    <w:rsid w:val="007B083D"/>
    <w:rsid w:val="007B0B46"/>
    <w:rsid w:val="007B1F45"/>
    <w:rsid w:val="007B2888"/>
    <w:rsid w:val="007B4B16"/>
    <w:rsid w:val="007B5743"/>
    <w:rsid w:val="007B6393"/>
    <w:rsid w:val="007B7126"/>
    <w:rsid w:val="007B77A4"/>
    <w:rsid w:val="007C05B0"/>
    <w:rsid w:val="007C096A"/>
    <w:rsid w:val="007C2FB3"/>
    <w:rsid w:val="007C317E"/>
    <w:rsid w:val="007C43C7"/>
    <w:rsid w:val="007C4BDB"/>
    <w:rsid w:val="007C5229"/>
    <w:rsid w:val="007C5BFC"/>
    <w:rsid w:val="007C6A94"/>
    <w:rsid w:val="007D0976"/>
    <w:rsid w:val="007D0EB5"/>
    <w:rsid w:val="007D1201"/>
    <w:rsid w:val="007D1868"/>
    <w:rsid w:val="007D2F38"/>
    <w:rsid w:val="007D3042"/>
    <w:rsid w:val="007D37A5"/>
    <w:rsid w:val="007D3E9A"/>
    <w:rsid w:val="007D58D8"/>
    <w:rsid w:val="007D6CAE"/>
    <w:rsid w:val="007D742B"/>
    <w:rsid w:val="007D744E"/>
    <w:rsid w:val="007E18C9"/>
    <w:rsid w:val="007E4624"/>
    <w:rsid w:val="007E482B"/>
    <w:rsid w:val="007E5774"/>
    <w:rsid w:val="007E5D8B"/>
    <w:rsid w:val="007E5F60"/>
    <w:rsid w:val="007E679D"/>
    <w:rsid w:val="007E6E86"/>
    <w:rsid w:val="007F0D19"/>
    <w:rsid w:val="007F10CE"/>
    <w:rsid w:val="007F35E5"/>
    <w:rsid w:val="007F4281"/>
    <w:rsid w:val="007F7AAF"/>
    <w:rsid w:val="0080578B"/>
    <w:rsid w:val="008069DF"/>
    <w:rsid w:val="008075F3"/>
    <w:rsid w:val="00807D0B"/>
    <w:rsid w:val="00807D53"/>
    <w:rsid w:val="00810659"/>
    <w:rsid w:val="00810896"/>
    <w:rsid w:val="00810E9A"/>
    <w:rsid w:val="00811513"/>
    <w:rsid w:val="008126C2"/>
    <w:rsid w:val="0081480D"/>
    <w:rsid w:val="00816F0C"/>
    <w:rsid w:val="00816F95"/>
    <w:rsid w:val="0081719D"/>
    <w:rsid w:val="00817A77"/>
    <w:rsid w:val="00820A5D"/>
    <w:rsid w:val="008212F8"/>
    <w:rsid w:val="008220F6"/>
    <w:rsid w:val="00822E80"/>
    <w:rsid w:val="008242FA"/>
    <w:rsid w:val="00824FAE"/>
    <w:rsid w:val="00825472"/>
    <w:rsid w:val="00825FAB"/>
    <w:rsid w:val="0082613B"/>
    <w:rsid w:val="008261CD"/>
    <w:rsid w:val="00826B64"/>
    <w:rsid w:val="00827222"/>
    <w:rsid w:val="00827C70"/>
    <w:rsid w:val="00830B44"/>
    <w:rsid w:val="00831607"/>
    <w:rsid w:val="00834BE6"/>
    <w:rsid w:val="00834C99"/>
    <w:rsid w:val="0083502A"/>
    <w:rsid w:val="00836FF1"/>
    <w:rsid w:val="00840A46"/>
    <w:rsid w:val="00840EF6"/>
    <w:rsid w:val="00843833"/>
    <w:rsid w:val="008439CC"/>
    <w:rsid w:val="00844526"/>
    <w:rsid w:val="008457A5"/>
    <w:rsid w:val="00845BD3"/>
    <w:rsid w:val="00847D5F"/>
    <w:rsid w:val="008513F4"/>
    <w:rsid w:val="00852921"/>
    <w:rsid w:val="008539AC"/>
    <w:rsid w:val="00853B1E"/>
    <w:rsid w:val="008547F2"/>
    <w:rsid w:val="00855350"/>
    <w:rsid w:val="0085555E"/>
    <w:rsid w:val="008616B5"/>
    <w:rsid w:val="008617AE"/>
    <w:rsid w:val="008621BD"/>
    <w:rsid w:val="00862686"/>
    <w:rsid w:val="008630CB"/>
    <w:rsid w:val="00863806"/>
    <w:rsid w:val="00864760"/>
    <w:rsid w:val="00866D7C"/>
    <w:rsid w:val="008672A2"/>
    <w:rsid w:val="00872469"/>
    <w:rsid w:val="00873129"/>
    <w:rsid w:val="00875D19"/>
    <w:rsid w:val="00876000"/>
    <w:rsid w:val="008770A6"/>
    <w:rsid w:val="008842B5"/>
    <w:rsid w:val="0088554E"/>
    <w:rsid w:val="00885B6B"/>
    <w:rsid w:val="00885CE0"/>
    <w:rsid w:val="0088703B"/>
    <w:rsid w:val="008870C8"/>
    <w:rsid w:val="00893790"/>
    <w:rsid w:val="00894039"/>
    <w:rsid w:val="0089488A"/>
    <w:rsid w:val="00897768"/>
    <w:rsid w:val="008A05EC"/>
    <w:rsid w:val="008A14BD"/>
    <w:rsid w:val="008A3DEC"/>
    <w:rsid w:val="008A57D7"/>
    <w:rsid w:val="008A6A95"/>
    <w:rsid w:val="008A782B"/>
    <w:rsid w:val="008A7C59"/>
    <w:rsid w:val="008B029D"/>
    <w:rsid w:val="008B07C4"/>
    <w:rsid w:val="008B226F"/>
    <w:rsid w:val="008B2424"/>
    <w:rsid w:val="008B2BAB"/>
    <w:rsid w:val="008B3020"/>
    <w:rsid w:val="008B31C7"/>
    <w:rsid w:val="008B39E5"/>
    <w:rsid w:val="008B4E30"/>
    <w:rsid w:val="008B5DE8"/>
    <w:rsid w:val="008B5E22"/>
    <w:rsid w:val="008B6EFC"/>
    <w:rsid w:val="008C1650"/>
    <w:rsid w:val="008C31B8"/>
    <w:rsid w:val="008C44CA"/>
    <w:rsid w:val="008C4BAB"/>
    <w:rsid w:val="008C601F"/>
    <w:rsid w:val="008C7A20"/>
    <w:rsid w:val="008D0386"/>
    <w:rsid w:val="008D1406"/>
    <w:rsid w:val="008D18A6"/>
    <w:rsid w:val="008D21C3"/>
    <w:rsid w:val="008D275F"/>
    <w:rsid w:val="008D2EFA"/>
    <w:rsid w:val="008D453E"/>
    <w:rsid w:val="008D4A5C"/>
    <w:rsid w:val="008D6A30"/>
    <w:rsid w:val="008E0B79"/>
    <w:rsid w:val="008E1016"/>
    <w:rsid w:val="008E265C"/>
    <w:rsid w:val="008E2DDD"/>
    <w:rsid w:val="008E303A"/>
    <w:rsid w:val="008E33BA"/>
    <w:rsid w:val="008E4F87"/>
    <w:rsid w:val="008E657A"/>
    <w:rsid w:val="008E7CD7"/>
    <w:rsid w:val="008F0382"/>
    <w:rsid w:val="008F087D"/>
    <w:rsid w:val="008F4173"/>
    <w:rsid w:val="008F441E"/>
    <w:rsid w:val="008F4E6E"/>
    <w:rsid w:val="008F634D"/>
    <w:rsid w:val="008F6E89"/>
    <w:rsid w:val="008F730E"/>
    <w:rsid w:val="008F7CD0"/>
    <w:rsid w:val="009005AF"/>
    <w:rsid w:val="00901104"/>
    <w:rsid w:val="009014AB"/>
    <w:rsid w:val="00902237"/>
    <w:rsid w:val="00902574"/>
    <w:rsid w:val="00906B7B"/>
    <w:rsid w:val="00906C8D"/>
    <w:rsid w:val="0090712A"/>
    <w:rsid w:val="00907B68"/>
    <w:rsid w:val="00911653"/>
    <w:rsid w:val="00911D94"/>
    <w:rsid w:val="009134F3"/>
    <w:rsid w:val="00913A5D"/>
    <w:rsid w:val="009143B8"/>
    <w:rsid w:val="00914882"/>
    <w:rsid w:val="00914F2B"/>
    <w:rsid w:val="009158B2"/>
    <w:rsid w:val="009166C8"/>
    <w:rsid w:val="00917330"/>
    <w:rsid w:val="0091792E"/>
    <w:rsid w:val="00920E51"/>
    <w:rsid w:val="00922B44"/>
    <w:rsid w:val="009238D7"/>
    <w:rsid w:val="00923D7B"/>
    <w:rsid w:val="00923D8E"/>
    <w:rsid w:val="00924990"/>
    <w:rsid w:val="00924B11"/>
    <w:rsid w:val="009273BC"/>
    <w:rsid w:val="0093094C"/>
    <w:rsid w:val="00930996"/>
    <w:rsid w:val="0093176F"/>
    <w:rsid w:val="009336AF"/>
    <w:rsid w:val="00934372"/>
    <w:rsid w:val="00934845"/>
    <w:rsid w:val="00936064"/>
    <w:rsid w:val="00936C11"/>
    <w:rsid w:val="009372D2"/>
    <w:rsid w:val="00940055"/>
    <w:rsid w:val="009413EE"/>
    <w:rsid w:val="00941739"/>
    <w:rsid w:val="0094397C"/>
    <w:rsid w:val="00950CBE"/>
    <w:rsid w:val="009510CE"/>
    <w:rsid w:val="0095267A"/>
    <w:rsid w:val="009530B2"/>
    <w:rsid w:val="009548D5"/>
    <w:rsid w:val="00954DC8"/>
    <w:rsid w:val="009558F4"/>
    <w:rsid w:val="009574C9"/>
    <w:rsid w:val="00960095"/>
    <w:rsid w:val="00960ED9"/>
    <w:rsid w:val="009629DC"/>
    <w:rsid w:val="009631AC"/>
    <w:rsid w:val="00964038"/>
    <w:rsid w:val="00964591"/>
    <w:rsid w:val="00964DE0"/>
    <w:rsid w:val="00965CA9"/>
    <w:rsid w:val="009670DD"/>
    <w:rsid w:val="0096733E"/>
    <w:rsid w:val="009675A8"/>
    <w:rsid w:val="00971968"/>
    <w:rsid w:val="009739C8"/>
    <w:rsid w:val="009739CE"/>
    <w:rsid w:val="00974BDC"/>
    <w:rsid w:val="00976291"/>
    <w:rsid w:val="009777A3"/>
    <w:rsid w:val="009806D5"/>
    <w:rsid w:val="00980797"/>
    <w:rsid w:val="009811C6"/>
    <w:rsid w:val="00981D52"/>
    <w:rsid w:val="00982B91"/>
    <w:rsid w:val="00983C5D"/>
    <w:rsid w:val="0098548A"/>
    <w:rsid w:val="009856BD"/>
    <w:rsid w:val="00985AFD"/>
    <w:rsid w:val="009872AB"/>
    <w:rsid w:val="00987EEF"/>
    <w:rsid w:val="00990B49"/>
    <w:rsid w:val="00992274"/>
    <w:rsid w:val="00993585"/>
    <w:rsid w:val="00993BD2"/>
    <w:rsid w:val="00993CBC"/>
    <w:rsid w:val="009949F4"/>
    <w:rsid w:val="009955F7"/>
    <w:rsid w:val="00995F02"/>
    <w:rsid w:val="00997840"/>
    <w:rsid w:val="00997CBC"/>
    <w:rsid w:val="009A155F"/>
    <w:rsid w:val="009A1B64"/>
    <w:rsid w:val="009A23AF"/>
    <w:rsid w:val="009A2541"/>
    <w:rsid w:val="009A2E1D"/>
    <w:rsid w:val="009A3B09"/>
    <w:rsid w:val="009A526A"/>
    <w:rsid w:val="009A527C"/>
    <w:rsid w:val="009A7A17"/>
    <w:rsid w:val="009B146F"/>
    <w:rsid w:val="009B244A"/>
    <w:rsid w:val="009B5C95"/>
    <w:rsid w:val="009C024C"/>
    <w:rsid w:val="009C02B9"/>
    <w:rsid w:val="009C0684"/>
    <w:rsid w:val="009C0962"/>
    <w:rsid w:val="009C0E12"/>
    <w:rsid w:val="009C10AD"/>
    <w:rsid w:val="009C2334"/>
    <w:rsid w:val="009C2853"/>
    <w:rsid w:val="009C375B"/>
    <w:rsid w:val="009C527D"/>
    <w:rsid w:val="009C72F6"/>
    <w:rsid w:val="009C7943"/>
    <w:rsid w:val="009C7B11"/>
    <w:rsid w:val="009D09B0"/>
    <w:rsid w:val="009D0DA7"/>
    <w:rsid w:val="009D1E89"/>
    <w:rsid w:val="009D34D0"/>
    <w:rsid w:val="009D3EF4"/>
    <w:rsid w:val="009D406F"/>
    <w:rsid w:val="009D4212"/>
    <w:rsid w:val="009D5260"/>
    <w:rsid w:val="009D52B1"/>
    <w:rsid w:val="009D6E82"/>
    <w:rsid w:val="009D7861"/>
    <w:rsid w:val="009E1FA6"/>
    <w:rsid w:val="009E316A"/>
    <w:rsid w:val="009E38E1"/>
    <w:rsid w:val="009E4CAA"/>
    <w:rsid w:val="009E65A9"/>
    <w:rsid w:val="009E749B"/>
    <w:rsid w:val="009E7C04"/>
    <w:rsid w:val="009E7F2F"/>
    <w:rsid w:val="009F07BF"/>
    <w:rsid w:val="009F0FDA"/>
    <w:rsid w:val="009F1397"/>
    <w:rsid w:val="009F1B7F"/>
    <w:rsid w:val="009F21A5"/>
    <w:rsid w:val="009F3CD7"/>
    <w:rsid w:val="009F47DB"/>
    <w:rsid w:val="009F4BDB"/>
    <w:rsid w:val="009F4C25"/>
    <w:rsid w:val="009F5A87"/>
    <w:rsid w:val="009F6674"/>
    <w:rsid w:val="009F6C40"/>
    <w:rsid w:val="009F78F0"/>
    <w:rsid w:val="00A01D13"/>
    <w:rsid w:val="00A029C3"/>
    <w:rsid w:val="00A032B1"/>
    <w:rsid w:val="00A04589"/>
    <w:rsid w:val="00A04F31"/>
    <w:rsid w:val="00A053D7"/>
    <w:rsid w:val="00A06516"/>
    <w:rsid w:val="00A06CAD"/>
    <w:rsid w:val="00A070D8"/>
    <w:rsid w:val="00A07EBC"/>
    <w:rsid w:val="00A10C47"/>
    <w:rsid w:val="00A115EA"/>
    <w:rsid w:val="00A11B44"/>
    <w:rsid w:val="00A13565"/>
    <w:rsid w:val="00A140A4"/>
    <w:rsid w:val="00A147DB"/>
    <w:rsid w:val="00A14E52"/>
    <w:rsid w:val="00A176C3"/>
    <w:rsid w:val="00A21ABA"/>
    <w:rsid w:val="00A220C9"/>
    <w:rsid w:val="00A220E9"/>
    <w:rsid w:val="00A2397F"/>
    <w:rsid w:val="00A23F62"/>
    <w:rsid w:val="00A244EF"/>
    <w:rsid w:val="00A2452C"/>
    <w:rsid w:val="00A253F1"/>
    <w:rsid w:val="00A26C2B"/>
    <w:rsid w:val="00A27842"/>
    <w:rsid w:val="00A305C5"/>
    <w:rsid w:val="00A30978"/>
    <w:rsid w:val="00A3570A"/>
    <w:rsid w:val="00A37241"/>
    <w:rsid w:val="00A375C7"/>
    <w:rsid w:val="00A420C2"/>
    <w:rsid w:val="00A425B2"/>
    <w:rsid w:val="00A428E8"/>
    <w:rsid w:val="00A439CD"/>
    <w:rsid w:val="00A449EC"/>
    <w:rsid w:val="00A47462"/>
    <w:rsid w:val="00A52A79"/>
    <w:rsid w:val="00A54B33"/>
    <w:rsid w:val="00A54BED"/>
    <w:rsid w:val="00A54C3D"/>
    <w:rsid w:val="00A54D24"/>
    <w:rsid w:val="00A551E2"/>
    <w:rsid w:val="00A56DA3"/>
    <w:rsid w:val="00A57255"/>
    <w:rsid w:val="00A60A98"/>
    <w:rsid w:val="00A6126A"/>
    <w:rsid w:val="00A61453"/>
    <w:rsid w:val="00A6266D"/>
    <w:rsid w:val="00A62A63"/>
    <w:rsid w:val="00A6397A"/>
    <w:rsid w:val="00A6457F"/>
    <w:rsid w:val="00A658A6"/>
    <w:rsid w:val="00A65F9E"/>
    <w:rsid w:val="00A71B8B"/>
    <w:rsid w:val="00A72D4C"/>
    <w:rsid w:val="00A73CCF"/>
    <w:rsid w:val="00A73F56"/>
    <w:rsid w:val="00A74258"/>
    <w:rsid w:val="00A7449C"/>
    <w:rsid w:val="00A756C0"/>
    <w:rsid w:val="00A75A9F"/>
    <w:rsid w:val="00A763DA"/>
    <w:rsid w:val="00A769D6"/>
    <w:rsid w:val="00A7747C"/>
    <w:rsid w:val="00A77693"/>
    <w:rsid w:val="00A77E90"/>
    <w:rsid w:val="00A80EA8"/>
    <w:rsid w:val="00A81000"/>
    <w:rsid w:val="00A82155"/>
    <w:rsid w:val="00A8460E"/>
    <w:rsid w:val="00A84808"/>
    <w:rsid w:val="00A84FD7"/>
    <w:rsid w:val="00A85AD9"/>
    <w:rsid w:val="00A8735B"/>
    <w:rsid w:val="00A9096A"/>
    <w:rsid w:val="00A92853"/>
    <w:rsid w:val="00A92C78"/>
    <w:rsid w:val="00A9305A"/>
    <w:rsid w:val="00A935CE"/>
    <w:rsid w:val="00A9410B"/>
    <w:rsid w:val="00A941F7"/>
    <w:rsid w:val="00A9496A"/>
    <w:rsid w:val="00A95168"/>
    <w:rsid w:val="00A9545A"/>
    <w:rsid w:val="00A95D76"/>
    <w:rsid w:val="00A96D7F"/>
    <w:rsid w:val="00AA0BC5"/>
    <w:rsid w:val="00AA17B1"/>
    <w:rsid w:val="00AA31DE"/>
    <w:rsid w:val="00AA785A"/>
    <w:rsid w:val="00AB142F"/>
    <w:rsid w:val="00AB1AF8"/>
    <w:rsid w:val="00AB20A4"/>
    <w:rsid w:val="00AB2CE9"/>
    <w:rsid w:val="00AB375F"/>
    <w:rsid w:val="00AB3C88"/>
    <w:rsid w:val="00AB5828"/>
    <w:rsid w:val="00AB7198"/>
    <w:rsid w:val="00AB7A2D"/>
    <w:rsid w:val="00AC0895"/>
    <w:rsid w:val="00AC2754"/>
    <w:rsid w:val="00AC2A55"/>
    <w:rsid w:val="00AC3D00"/>
    <w:rsid w:val="00AC45D5"/>
    <w:rsid w:val="00AC5D9C"/>
    <w:rsid w:val="00AC65F2"/>
    <w:rsid w:val="00AC6947"/>
    <w:rsid w:val="00AC75EA"/>
    <w:rsid w:val="00AC7CC3"/>
    <w:rsid w:val="00AC7D8F"/>
    <w:rsid w:val="00AD0043"/>
    <w:rsid w:val="00AD0318"/>
    <w:rsid w:val="00AD06A8"/>
    <w:rsid w:val="00AD0B3F"/>
    <w:rsid w:val="00AD223B"/>
    <w:rsid w:val="00AD2781"/>
    <w:rsid w:val="00AD29A3"/>
    <w:rsid w:val="00AD30FB"/>
    <w:rsid w:val="00AD52C3"/>
    <w:rsid w:val="00AD6E6A"/>
    <w:rsid w:val="00AD77D9"/>
    <w:rsid w:val="00AD7BC2"/>
    <w:rsid w:val="00AD7FAB"/>
    <w:rsid w:val="00AE02E2"/>
    <w:rsid w:val="00AE0C9E"/>
    <w:rsid w:val="00AE0EE2"/>
    <w:rsid w:val="00AE3E6A"/>
    <w:rsid w:val="00AE42BB"/>
    <w:rsid w:val="00AE609F"/>
    <w:rsid w:val="00AE6885"/>
    <w:rsid w:val="00AE68DA"/>
    <w:rsid w:val="00AE6BB5"/>
    <w:rsid w:val="00AE7344"/>
    <w:rsid w:val="00AE78F2"/>
    <w:rsid w:val="00AE7F96"/>
    <w:rsid w:val="00AF0EF9"/>
    <w:rsid w:val="00AF1CC9"/>
    <w:rsid w:val="00AF3AF5"/>
    <w:rsid w:val="00AF3F59"/>
    <w:rsid w:val="00AF596F"/>
    <w:rsid w:val="00AF7729"/>
    <w:rsid w:val="00B00336"/>
    <w:rsid w:val="00B013C1"/>
    <w:rsid w:val="00B017B4"/>
    <w:rsid w:val="00B0231B"/>
    <w:rsid w:val="00B02ADA"/>
    <w:rsid w:val="00B040AB"/>
    <w:rsid w:val="00B04494"/>
    <w:rsid w:val="00B0589F"/>
    <w:rsid w:val="00B05A7F"/>
    <w:rsid w:val="00B06A49"/>
    <w:rsid w:val="00B07D21"/>
    <w:rsid w:val="00B1065F"/>
    <w:rsid w:val="00B10D9E"/>
    <w:rsid w:val="00B10E55"/>
    <w:rsid w:val="00B116DD"/>
    <w:rsid w:val="00B11B96"/>
    <w:rsid w:val="00B120E6"/>
    <w:rsid w:val="00B130C6"/>
    <w:rsid w:val="00B132EB"/>
    <w:rsid w:val="00B1572F"/>
    <w:rsid w:val="00B16897"/>
    <w:rsid w:val="00B168C0"/>
    <w:rsid w:val="00B17ACF"/>
    <w:rsid w:val="00B207EB"/>
    <w:rsid w:val="00B219FE"/>
    <w:rsid w:val="00B23A5A"/>
    <w:rsid w:val="00B2662A"/>
    <w:rsid w:val="00B27B16"/>
    <w:rsid w:val="00B30CAC"/>
    <w:rsid w:val="00B30DFB"/>
    <w:rsid w:val="00B3150D"/>
    <w:rsid w:val="00B31575"/>
    <w:rsid w:val="00B3410B"/>
    <w:rsid w:val="00B34448"/>
    <w:rsid w:val="00B347F5"/>
    <w:rsid w:val="00B34DD0"/>
    <w:rsid w:val="00B35BD9"/>
    <w:rsid w:val="00B40A01"/>
    <w:rsid w:val="00B41B1D"/>
    <w:rsid w:val="00B4223A"/>
    <w:rsid w:val="00B4269C"/>
    <w:rsid w:val="00B434EE"/>
    <w:rsid w:val="00B4357C"/>
    <w:rsid w:val="00B4405A"/>
    <w:rsid w:val="00B441C4"/>
    <w:rsid w:val="00B452B2"/>
    <w:rsid w:val="00B4531E"/>
    <w:rsid w:val="00B45AF1"/>
    <w:rsid w:val="00B47743"/>
    <w:rsid w:val="00B5094E"/>
    <w:rsid w:val="00B52937"/>
    <w:rsid w:val="00B534CF"/>
    <w:rsid w:val="00B536B9"/>
    <w:rsid w:val="00B53E87"/>
    <w:rsid w:val="00B542BB"/>
    <w:rsid w:val="00B5463C"/>
    <w:rsid w:val="00B55765"/>
    <w:rsid w:val="00B56D6D"/>
    <w:rsid w:val="00B61C6D"/>
    <w:rsid w:val="00B6252E"/>
    <w:rsid w:val="00B62FC9"/>
    <w:rsid w:val="00B63007"/>
    <w:rsid w:val="00B64220"/>
    <w:rsid w:val="00B65131"/>
    <w:rsid w:val="00B67677"/>
    <w:rsid w:val="00B71839"/>
    <w:rsid w:val="00B71E43"/>
    <w:rsid w:val="00B72D46"/>
    <w:rsid w:val="00B747E2"/>
    <w:rsid w:val="00B74812"/>
    <w:rsid w:val="00B75E56"/>
    <w:rsid w:val="00B77B5D"/>
    <w:rsid w:val="00B80174"/>
    <w:rsid w:val="00B80D02"/>
    <w:rsid w:val="00B82F65"/>
    <w:rsid w:val="00B832DF"/>
    <w:rsid w:val="00B83304"/>
    <w:rsid w:val="00B83A16"/>
    <w:rsid w:val="00B84E92"/>
    <w:rsid w:val="00B859FE"/>
    <w:rsid w:val="00B86270"/>
    <w:rsid w:val="00B86EE1"/>
    <w:rsid w:val="00B87327"/>
    <w:rsid w:val="00B8744E"/>
    <w:rsid w:val="00B87A83"/>
    <w:rsid w:val="00B90527"/>
    <w:rsid w:val="00B91FB3"/>
    <w:rsid w:val="00B930BB"/>
    <w:rsid w:val="00B936DF"/>
    <w:rsid w:val="00B93A0A"/>
    <w:rsid w:val="00B947EE"/>
    <w:rsid w:val="00B94E1B"/>
    <w:rsid w:val="00B965CC"/>
    <w:rsid w:val="00B96742"/>
    <w:rsid w:val="00B97C1F"/>
    <w:rsid w:val="00B97F7F"/>
    <w:rsid w:val="00BA0210"/>
    <w:rsid w:val="00BA053F"/>
    <w:rsid w:val="00BA175A"/>
    <w:rsid w:val="00BA1B96"/>
    <w:rsid w:val="00BA2E48"/>
    <w:rsid w:val="00BA3317"/>
    <w:rsid w:val="00BA35D3"/>
    <w:rsid w:val="00BA3999"/>
    <w:rsid w:val="00BA5D0A"/>
    <w:rsid w:val="00BA6430"/>
    <w:rsid w:val="00BA6A68"/>
    <w:rsid w:val="00BB1688"/>
    <w:rsid w:val="00BB180E"/>
    <w:rsid w:val="00BB221E"/>
    <w:rsid w:val="00BB33E5"/>
    <w:rsid w:val="00BB7A95"/>
    <w:rsid w:val="00BC1D46"/>
    <w:rsid w:val="00BC27BB"/>
    <w:rsid w:val="00BC305E"/>
    <w:rsid w:val="00BC3277"/>
    <w:rsid w:val="00BC336D"/>
    <w:rsid w:val="00BC361D"/>
    <w:rsid w:val="00BC3B8A"/>
    <w:rsid w:val="00BC3D83"/>
    <w:rsid w:val="00BC3EF8"/>
    <w:rsid w:val="00BC6509"/>
    <w:rsid w:val="00BD0576"/>
    <w:rsid w:val="00BD2E6D"/>
    <w:rsid w:val="00BD5996"/>
    <w:rsid w:val="00BD5D7D"/>
    <w:rsid w:val="00BD6351"/>
    <w:rsid w:val="00BD6649"/>
    <w:rsid w:val="00BD6FCF"/>
    <w:rsid w:val="00BD7E22"/>
    <w:rsid w:val="00BD7FBA"/>
    <w:rsid w:val="00BE0CBB"/>
    <w:rsid w:val="00BE0D49"/>
    <w:rsid w:val="00BE0F5B"/>
    <w:rsid w:val="00BE3F3E"/>
    <w:rsid w:val="00BE4988"/>
    <w:rsid w:val="00BE5B6D"/>
    <w:rsid w:val="00BF03EE"/>
    <w:rsid w:val="00BF1216"/>
    <w:rsid w:val="00BF59DC"/>
    <w:rsid w:val="00BF5CA3"/>
    <w:rsid w:val="00BF62DA"/>
    <w:rsid w:val="00BF72FB"/>
    <w:rsid w:val="00BF7805"/>
    <w:rsid w:val="00C0002E"/>
    <w:rsid w:val="00C00890"/>
    <w:rsid w:val="00C015FE"/>
    <w:rsid w:val="00C02A0E"/>
    <w:rsid w:val="00C036D4"/>
    <w:rsid w:val="00C03739"/>
    <w:rsid w:val="00C04569"/>
    <w:rsid w:val="00C047B2"/>
    <w:rsid w:val="00C051B0"/>
    <w:rsid w:val="00C10EFF"/>
    <w:rsid w:val="00C141B7"/>
    <w:rsid w:val="00C14700"/>
    <w:rsid w:val="00C15401"/>
    <w:rsid w:val="00C15511"/>
    <w:rsid w:val="00C1556A"/>
    <w:rsid w:val="00C163B7"/>
    <w:rsid w:val="00C16D57"/>
    <w:rsid w:val="00C17178"/>
    <w:rsid w:val="00C2089F"/>
    <w:rsid w:val="00C23074"/>
    <w:rsid w:val="00C236E1"/>
    <w:rsid w:val="00C23D5A"/>
    <w:rsid w:val="00C248BE"/>
    <w:rsid w:val="00C2761E"/>
    <w:rsid w:val="00C27EC5"/>
    <w:rsid w:val="00C33D81"/>
    <w:rsid w:val="00C34244"/>
    <w:rsid w:val="00C3451D"/>
    <w:rsid w:val="00C34802"/>
    <w:rsid w:val="00C34A84"/>
    <w:rsid w:val="00C35F67"/>
    <w:rsid w:val="00C36350"/>
    <w:rsid w:val="00C369BC"/>
    <w:rsid w:val="00C36CF3"/>
    <w:rsid w:val="00C37C03"/>
    <w:rsid w:val="00C37EE7"/>
    <w:rsid w:val="00C40541"/>
    <w:rsid w:val="00C408CB"/>
    <w:rsid w:val="00C41441"/>
    <w:rsid w:val="00C4174B"/>
    <w:rsid w:val="00C42C1F"/>
    <w:rsid w:val="00C43303"/>
    <w:rsid w:val="00C443DA"/>
    <w:rsid w:val="00C450D7"/>
    <w:rsid w:val="00C45757"/>
    <w:rsid w:val="00C45847"/>
    <w:rsid w:val="00C470D6"/>
    <w:rsid w:val="00C50697"/>
    <w:rsid w:val="00C50F81"/>
    <w:rsid w:val="00C5110E"/>
    <w:rsid w:val="00C5168F"/>
    <w:rsid w:val="00C53BF4"/>
    <w:rsid w:val="00C55A5B"/>
    <w:rsid w:val="00C55F27"/>
    <w:rsid w:val="00C55F4A"/>
    <w:rsid w:val="00C56981"/>
    <w:rsid w:val="00C57BBA"/>
    <w:rsid w:val="00C60914"/>
    <w:rsid w:val="00C63D54"/>
    <w:rsid w:val="00C6582C"/>
    <w:rsid w:val="00C66B3C"/>
    <w:rsid w:val="00C71BD8"/>
    <w:rsid w:val="00C73546"/>
    <w:rsid w:val="00C737D4"/>
    <w:rsid w:val="00C74037"/>
    <w:rsid w:val="00C75906"/>
    <w:rsid w:val="00C765DB"/>
    <w:rsid w:val="00C76B76"/>
    <w:rsid w:val="00C76D7F"/>
    <w:rsid w:val="00C770AE"/>
    <w:rsid w:val="00C8028B"/>
    <w:rsid w:val="00C817F2"/>
    <w:rsid w:val="00C8259C"/>
    <w:rsid w:val="00C83D36"/>
    <w:rsid w:val="00C84C69"/>
    <w:rsid w:val="00C85219"/>
    <w:rsid w:val="00C85BDC"/>
    <w:rsid w:val="00C91A1B"/>
    <w:rsid w:val="00C922D0"/>
    <w:rsid w:val="00C93574"/>
    <w:rsid w:val="00C93687"/>
    <w:rsid w:val="00C94BD3"/>
    <w:rsid w:val="00C94F17"/>
    <w:rsid w:val="00C95B36"/>
    <w:rsid w:val="00C97212"/>
    <w:rsid w:val="00CA12F9"/>
    <w:rsid w:val="00CA160E"/>
    <w:rsid w:val="00CA19F8"/>
    <w:rsid w:val="00CA217A"/>
    <w:rsid w:val="00CA2385"/>
    <w:rsid w:val="00CA27B0"/>
    <w:rsid w:val="00CA2C3A"/>
    <w:rsid w:val="00CA3365"/>
    <w:rsid w:val="00CA3C9F"/>
    <w:rsid w:val="00CA70D6"/>
    <w:rsid w:val="00CA744A"/>
    <w:rsid w:val="00CB1614"/>
    <w:rsid w:val="00CB2489"/>
    <w:rsid w:val="00CB2F96"/>
    <w:rsid w:val="00CB4D03"/>
    <w:rsid w:val="00CC02B5"/>
    <w:rsid w:val="00CC0A11"/>
    <w:rsid w:val="00CC4C56"/>
    <w:rsid w:val="00CC51CD"/>
    <w:rsid w:val="00CC57EB"/>
    <w:rsid w:val="00CC5A29"/>
    <w:rsid w:val="00CC64CD"/>
    <w:rsid w:val="00CC716F"/>
    <w:rsid w:val="00CC76AB"/>
    <w:rsid w:val="00CD053A"/>
    <w:rsid w:val="00CD0700"/>
    <w:rsid w:val="00CD0944"/>
    <w:rsid w:val="00CD1223"/>
    <w:rsid w:val="00CD1360"/>
    <w:rsid w:val="00CD1B24"/>
    <w:rsid w:val="00CD37EE"/>
    <w:rsid w:val="00CD41F4"/>
    <w:rsid w:val="00CD4866"/>
    <w:rsid w:val="00CD57CD"/>
    <w:rsid w:val="00CD5FA5"/>
    <w:rsid w:val="00CD5FC4"/>
    <w:rsid w:val="00CD6769"/>
    <w:rsid w:val="00CD6C64"/>
    <w:rsid w:val="00CD73F4"/>
    <w:rsid w:val="00CE14A2"/>
    <w:rsid w:val="00CE2F85"/>
    <w:rsid w:val="00CE3307"/>
    <w:rsid w:val="00CE3FB7"/>
    <w:rsid w:val="00CE4DBC"/>
    <w:rsid w:val="00CE685B"/>
    <w:rsid w:val="00CE7E29"/>
    <w:rsid w:val="00CF0BB5"/>
    <w:rsid w:val="00CF1126"/>
    <w:rsid w:val="00CF15A6"/>
    <w:rsid w:val="00CF1EA7"/>
    <w:rsid w:val="00CF2757"/>
    <w:rsid w:val="00CF5B75"/>
    <w:rsid w:val="00CF5DCB"/>
    <w:rsid w:val="00D00950"/>
    <w:rsid w:val="00D00BA6"/>
    <w:rsid w:val="00D00ED2"/>
    <w:rsid w:val="00D0250A"/>
    <w:rsid w:val="00D03EC3"/>
    <w:rsid w:val="00D0453D"/>
    <w:rsid w:val="00D05258"/>
    <w:rsid w:val="00D05B9E"/>
    <w:rsid w:val="00D06754"/>
    <w:rsid w:val="00D06AE1"/>
    <w:rsid w:val="00D0710B"/>
    <w:rsid w:val="00D10CF9"/>
    <w:rsid w:val="00D1164F"/>
    <w:rsid w:val="00D1192A"/>
    <w:rsid w:val="00D1356F"/>
    <w:rsid w:val="00D13BDF"/>
    <w:rsid w:val="00D14D03"/>
    <w:rsid w:val="00D15F75"/>
    <w:rsid w:val="00D16156"/>
    <w:rsid w:val="00D16977"/>
    <w:rsid w:val="00D16E82"/>
    <w:rsid w:val="00D20911"/>
    <w:rsid w:val="00D2230A"/>
    <w:rsid w:val="00D2573A"/>
    <w:rsid w:val="00D25CB4"/>
    <w:rsid w:val="00D269D2"/>
    <w:rsid w:val="00D3253F"/>
    <w:rsid w:val="00D3453F"/>
    <w:rsid w:val="00D3673D"/>
    <w:rsid w:val="00D369E0"/>
    <w:rsid w:val="00D36F56"/>
    <w:rsid w:val="00D3795B"/>
    <w:rsid w:val="00D409EC"/>
    <w:rsid w:val="00D41137"/>
    <w:rsid w:val="00D43417"/>
    <w:rsid w:val="00D43AD3"/>
    <w:rsid w:val="00D4470D"/>
    <w:rsid w:val="00D45603"/>
    <w:rsid w:val="00D45901"/>
    <w:rsid w:val="00D46811"/>
    <w:rsid w:val="00D51738"/>
    <w:rsid w:val="00D53EE7"/>
    <w:rsid w:val="00D54522"/>
    <w:rsid w:val="00D545E1"/>
    <w:rsid w:val="00D561B6"/>
    <w:rsid w:val="00D5629D"/>
    <w:rsid w:val="00D56E81"/>
    <w:rsid w:val="00D573C9"/>
    <w:rsid w:val="00D57E8D"/>
    <w:rsid w:val="00D57FC2"/>
    <w:rsid w:val="00D607FE"/>
    <w:rsid w:val="00D60D94"/>
    <w:rsid w:val="00D61DBC"/>
    <w:rsid w:val="00D62FFC"/>
    <w:rsid w:val="00D63B86"/>
    <w:rsid w:val="00D673A5"/>
    <w:rsid w:val="00D674BD"/>
    <w:rsid w:val="00D7089F"/>
    <w:rsid w:val="00D71535"/>
    <w:rsid w:val="00D723E1"/>
    <w:rsid w:val="00D72877"/>
    <w:rsid w:val="00D72E23"/>
    <w:rsid w:val="00D7315B"/>
    <w:rsid w:val="00D73991"/>
    <w:rsid w:val="00D74435"/>
    <w:rsid w:val="00D75345"/>
    <w:rsid w:val="00D754A6"/>
    <w:rsid w:val="00D75598"/>
    <w:rsid w:val="00D759F7"/>
    <w:rsid w:val="00D76372"/>
    <w:rsid w:val="00D7646F"/>
    <w:rsid w:val="00D80532"/>
    <w:rsid w:val="00D81265"/>
    <w:rsid w:val="00D82432"/>
    <w:rsid w:val="00D83875"/>
    <w:rsid w:val="00D8716A"/>
    <w:rsid w:val="00D876AB"/>
    <w:rsid w:val="00D8783E"/>
    <w:rsid w:val="00D91263"/>
    <w:rsid w:val="00D91AA9"/>
    <w:rsid w:val="00D924B3"/>
    <w:rsid w:val="00D94147"/>
    <w:rsid w:val="00D944AC"/>
    <w:rsid w:val="00D95AA9"/>
    <w:rsid w:val="00D973D7"/>
    <w:rsid w:val="00D9765E"/>
    <w:rsid w:val="00D977DA"/>
    <w:rsid w:val="00DA2028"/>
    <w:rsid w:val="00DA282D"/>
    <w:rsid w:val="00DA329C"/>
    <w:rsid w:val="00DA3F45"/>
    <w:rsid w:val="00DA46C0"/>
    <w:rsid w:val="00DA59F3"/>
    <w:rsid w:val="00DA61F6"/>
    <w:rsid w:val="00DA677F"/>
    <w:rsid w:val="00DA73B2"/>
    <w:rsid w:val="00DB01FA"/>
    <w:rsid w:val="00DB18E3"/>
    <w:rsid w:val="00DB20DF"/>
    <w:rsid w:val="00DB2BB0"/>
    <w:rsid w:val="00DB323F"/>
    <w:rsid w:val="00DB5D7F"/>
    <w:rsid w:val="00DB632D"/>
    <w:rsid w:val="00DB64BF"/>
    <w:rsid w:val="00DB6AAA"/>
    <w:rsid w:val="00DB7023"/>
    <w:rsid w:val="00DB7121"/>
    <w:rsid w:val="00DB7D10"/>
    <w:rsid w:val="00DC0385"/>
    <w:rsid w:val="00DC2B7F"/>
    <w:rsid w:val="00DC389C"/>
    <w:rsid w:val="00DC3EC1"/>
    <w:rsid w:val="00DC498F"/>
    <w:rsid w:val="00DC4E50"/>
    <w:rsid w:val="00DC5C74"/>
    <w:rsid w:val="00DD0C30"/>
    <w:rsid w:val="00DD0D40"/>
    <w:rsid w:val="00DD1450"/>
    <w:rsid w:val="00DD1E3B"/>
    <w:rsid w:val="00DD327D"/>
    <w:rsid w:val="00DD385A"/>
    <w:rsid w:val="00DD6107"/>
    <w:rsid w:val="00DD65E6"/>
    <w:rsid w:val="00DE03E0"/>
    <w:rsid w:val="00DE049C"/>
    <w:rsid w:val="00DE2BD7"/>
    <w:rsid w:val="00DE3C60"/>
    <w:rsid w:val="00DE403C"/>
    <w:rsid w:val="00DE4826"/>
    <w:rsid w:val="00DE4DAA"/>
    <w:rsid w:val="00DE5C43"/>
    <w:rsid w:val="00DE5D9C"/>
    <w:rsid w:val="00DE5DCA"/>
    <w:rsid w:val="00DE710D"/>
    <w:rsid w:val="00DE75FD"/>
    <w:rsid w:val="00DE7798"/>
    <w:rsid w:val="00DF0ACE"/>
    <w:rsid w:val="00DF1FD7"/>
    <w:rsid w:val="00DF2B51"/>
    <w:rsid w:val="00E00279"/>
    <w:rsid w:val="00E0235D"/>
    <w:rsid w:val="00E02771"/>
    <w:rsid w:val="00E0346B"/>
    <w:rsid w:val="00E043AD"/>
    <w:rsid w:val="00E04B51"/>
    <w:rsid w:val="00E04CEB"/>
    <w:rsid w:val="00E05D48"/>
    <w:rsid w:val="00E066A3"/>
    <w:rsid w:val="00E06DE1"/>
    <w:rsid w:val="00E10948"/>
    <w:rsid w:val="00E11396"/>
    <w:rsid w:val="00E138C5"/>
    <w:rsid w:val="00E13E37"/>
    <w:rsid w:val="00E13F5C"/>
    <w:rsid w:val="00E15E9E"/>
    <w:rsid w:val="00E17B41"/>
    <w:rsid w:val="00E22206"/>
    <w:rsid w:val="00E22640"/>
    <w:rsid w:val="00E22987"/>
    <w:rsid w:val="00E22C41"/>
    <w:rsid w:val="00E23BC9"/>
    <w:rsid w:val="00E23EF1"/>
    <w:rsid w:val="00E23EF2"/>
    <w:rsid w:val="00E25C7D"/>
    <w:rsid w:val="00E2789C"/>
    <w:rsid w:val="00E27969"/>
    <w:rsid w:val="00E3008E"/>
    <w:rsid w:val="00E313CA"/>
    <w:rsid w:val="00E33343"/>
    <w:rsid w:val="00E35128"/>
    <w:rsid w:val="00E360F1"/>
    <w:rsid w:val="00E36402"/>
    <w:rsid w:val="00E403F1"/>
    <w:rsid w:val="00E40A6D"/>
    <w:rsid w:val="00E41A88"/>
    <w:rsid w:val="00E41BB6"/>
    <w:rsid w:val="00E41F1E"/>
    <w:rsid w:val="00E42683"/>
    <w:rsid w:val="00E46B25"/>
    <w:rsid w:val="00E47552"/>
    <w:rsid w:val="00E475C6"/>
    <w:rsid w:val="00E47B3C"/>
    <w:rsid w:val="00E50554"/>
    <w:rsid w:val="00E50EDA"/>
    <w:rsid w:val="00E50F40"/>
    <w:rsid w:val="00E53363"/>
    <w:rsid w:val="00E537B7"/>
    <w:rsid w:val="00E54143"/>
    <w:rsid w:val="00E546A5"/>
    <w:rsid w:val="00E56635"/>
    <w:rsid w:val="00E56A3F"/>
    <w:rsid w:val="00E57ABC"/>
    <w:rsid w:val="00E6390A"/>
    <w:rsid w:val="00E63925"/>
    <w:rsid w:val="00E66E8E"/>
    <w:rsid w:val="00E67713"/>
    <w:rsid w:val="00E67CE4"/>
    <w:rsid w:val="00E705D7"/>
    <w:rsid w:val="00E72130"/>
    <w:rsid w:val="00E726ED"/>
    <w:rsid w:val="00E730B3"/>
    <w:rsid w:val="00E74C3C"/>
    <w:rsid w:val="00E75C7C"/>
    <w:rsid w:val="00E76008"/>
    <w:rsid w:val="00E76D17"/>
    <w:rsid w:val="00E7776A"/>
    <w:rsid w:val="00E777A2"/>
    <w:rsid w:val="00E77E6B"/>
    <w:rsid w:val="00E82C27"/>
    <w:rsid w:val="00E83FA7"/>
    <w:rsid w:val="00E853A0"/>
    <w:rsid w:val="00E869D6"/>
    <w:rsid w:val="00E87785"/>
    <w:rsid w:val="00E90527"/>
    <w:rsid w:val="00E90C7C"/>
    <w:rsid w:val="00E91045"/>
    <w:rsid w:val="00E93C64"/>
    <w:rsid w:val="00E94F44"/>
    <w:rsid w:val="00E9591A"/>
    <w:rsid w:val="00E959FF"/>
    <w:rsid w:val="00E95A02"/>
    <w:rsid w:val="00E96A95"/>
    <w:rsid w:val="00E96BB0"/>
    <w:rsid w:val="00EA0BCE"/>
    <w:rsid w:val="00EA1DCD"/>
    <w:rsid w:val="00EA4AE1"/>
    <w:rsid w:val="00EA4EAB"/>
    <w:rsid w:val="00EA5022"/>
    <w:rsid w:val="00EA5BBA"/>
    <w:rsid w:val="00EB03EC"/>
    <w:rsid w:val="00EB1B33"/>
    <w:rsid w:val="00EB463D"/>
    <w:rsid w:val="00EB54FA"/>
    <w:rsid w:val="00EB57DB"/>
    <w:rsid w:val="00EB5D4D"/>
    <w:rsid w:val="00EB60FA"/>
    <w:rsid w:val="00EB6622"/>
    <w:rsid w:val="00EB7BBE"/>
    <w:rsid w:val="00EC081C"/>
    <w:rsid w:val="00EC2917"/>
    <w:rsid w:val="00EC472A"/>
    <w:rsid w:val="00EC541E"/>
    <w:rsid w:val="00EC542E"/>
    <w:rsid w:val="00EC6DB1"/>
    <w:rsid w:val="00ED0E92"/>
    <w:rsid w:val="00ED1319"/>
    <w:rsid w:val="00ED1D0F"/>
    <w:rsid w:val="00ED2049"/>
    <w:rsid w:val="00ED357B"/>
    <w:rsid w:val="00ED3CA4"/>
    <w:rsid w:val="00ED3E4E"/>
    <w:rsid w:val="00ED5172"/>
    <w:rsid w:val="00ED7060"/>
    <w:rsid w:val="00ED74F2"/>
    <w:rsid w:val="00ED79D1"/>
    <w:rsid w:val="00EE1557"/>
    <w:rsid w:val="00EE2394"/>
    <w:rsid w:val="00EE316B"/>
    <w:rsid w:val="00EE3839"/>
    <w:rsid w:val="00EE4537"/>
    <w:rsid w:val="00EE6C8D"/>
    <w:rsid w:val="00EE6CE8"/>
    <w:rsid w:val="00EE6E79"/>
    <w:rsid w:val="00EE79C8"/>
    <w:rsid w:val="00EE7A85"/>
    <w:rsid w:val="00EE7C90"/>
    <w:rsid w:val="00EF02BA"/>
    <w:rsid w:val="00EF0493"/>
    <w:rsid w:val="00EF5089"/>
    <w:rsid w:val="00EF517F"/>
    <w:rsid w:val="00EF65B5"/>
    <w:rsid w:val="00F0097D"/>
    <w:rsid w:val="00F01BC7"/>
    <w:rsid w:val="00F01E29"/>
    <w:rsid w:val="00F05C41"/>
    <w:rsid w:val="00F05F25"/>
    <w:rsid w:val="00F05F71"/>
    <w:rsid w:val="00F06835"/>
    <w:rsid w:val="00F1065D"/>
    <w:rsid w:val="00F106C6"/>
    <w:rsid w:val="00F11DCE"/>
    <w:rsid w:val="00F12360"/>
    <w:rsid w:val="00F13322"/>
    <w:rsid w:val="00F1404B"/>
    <w:rsid w:val="00F148EE"/>
    <w:rsid w:val="00F14CC1"/>
    <w:rsid w:val="00F157B5"/>
    <w:rsid w:val="00F15ADD"/>
    <w:rsid w:val="00F15DFD"/>
    <w:rsid w:val="00F20521"/>
    <w:rsid w:val="00F2098B"/>
    <w:rsid w:val="00F21C87"/>
    <w:rsid w:val="00F22410"/>
    <w:rsid w:val="00F22AB3"/>
    <w:rsid w:val="00F24E91"/>
    <w:rsid w:val="00F25DF3"/>
    <w:rsid w:val="00F26C67"/>
    <w:rsid w:val="00F27937"/>
    <w:rsid w:val="00F319DD"/>
    <w:rsid w:val="00F323E9"/>
    <w:rsid w:val="00F33867"/>
    <w:rsid w:val="00F34FA2"/>
    <w:rsid w:val="00F3604F"/>
    <w:rsid w:val="00F40723"/>
    <w:rsid w:val="00F41001"/>
    <w:rsid w:val="00F426A9"/>
    <w:rsid w:val="00F42D0A"/>
    <w:rsid w:val="00F44526"/>
    <w:rsid w:val="00F44D59"/>
    <w:rsid w:val="00F4556F"/>
    <w:rsid w:val="00F458EB"/>
    <w:rsid w:val="00F47759"/>
    <w:rsid w:val="00F47C29"/>
    <w:rsid w:val="00F50587"/>
    <w:rsid w:val="00F513F3"/>
    <w:rsid w:val="00F52F4C"/>
    <w:rsid w:val="00F55DBA"/>
    <w:rsid w:val="00F5623C"/>
    <w:rsid w:val="00F60811"/>
    <w:rsid w:val="00F617E3"/>
    <w:rsid w:val="00F6193C"/>
    <w:rsid w:val="00F63AA7"/>
    <w:rsid w:val="00F644BB"/>
    <w:rsid w:val="00F64ACB"/>
    <w:rsid w:val="00F709A3"/>
    <w:rsid w:val="00F70B71"/>
    <w:rsid w:val="00F7283E"/>
    <w:rsid w:val="00F72C26"/>
    <w:rsid w:val="00F731F6"/>
    <w:rsid w:val="00F734D7"/>
    <w:rsid w:val="00F76A95"/>
    <w:rsid w:val="00F76D35"/>
    <w:rsid w:val="00F76F0C"/>
    <w:rsid w:val="00F80F1C"/>
    <w:rsid w:val="00F81729"/>
    <w:rsid w:val="00F8289C"/>
    <w:rsid w:val="00F82B33"/>
    <w:rsid w:val="00F82ED5"/>
    <w:rsid w:val="00F83165"/>
    <w:rsid w:val="00F843BE"/>
    <w:rsid w:val="00F8652E"/>
    <w:rsid w:val="00F86A48"/>
    <w:rsid w:val="00F86F5B"/>
    <w:rsid w:val="00F87C2B"/>
    <w:rsid w:val="00F87E60"/>
    <w:rsid w:val="00F91360"/>
    <w:rsid w:val="00F928DB"/>
    <w:rsid w:val="00F92C10"/>
    <w:rsid w:val="00F94C74"/>
    <w:rsid w:val="00F94DA8"/>
    <w:rsid w:val="00F96622"/>
    <w:rsid w:val="00F97C0C"/>
    <w:rsid w:val="00FA0A6C"/>
    <w:rsid w:val="00FA20DD"/>
    <w:rsid w:val="00FA2340"/>
    <w:rsid w:val="00FA2927"/>
    <w:rsid w:val="00FA2CFD"/>
    <w:rsid w:val="00FA4E8C"/>
    <w:rsid w:val="00FA6194"/>
    <w:rsid w:val="00FA64B5"/>
    <w:rsid w:val="00FA6C03"/>
    <w:rsid w:val="00FA7616"/>
    <w:rsid w:val="00FA7A77"/>
    <w:rsid w:val="00FB0678"/>
    <w:rsid w:val="00FB201C"/>
    <w:rsid w:val="00FB2945"/>
    <w:rsid w:val="00FB3C65"/>
    <w:rsid w:val="00FB4807"/>
    <w:rsid w:val="00FB7B5A"/>
    <w:rsid w:val="00FC2232"/>
    <w:rsid w:val="00FC2DC7"/>
    <w:rsid w:val="00FC321E"/>
    <w:rsid w:val="00FC393F"/>
    <w:rsid w:val="00FC4790"/>
    <w:rsid w:val="00FC4AC5"/>
    <w:rsid w:val="00FC4B1F"/>
    <w:rsid w:val="00FC4FE8"/>
    <w:rsid w:val="00FC6FB5"/>
    <w:rsid w:val="00FC769D"/>
    <w:rsid w:val="00FD098E"/>
    <w:rsid w:val="00FD16AB"/>
    <w:rsid w:val="00FD33E4"/>
    <w:rsid w:val="00FD4A30"/>
    <w:rsid w:val="00FD516B"/>
    <w:rsid w:val="00FD568A"/>
    <w:rsid w:val="00FD60D0"/>
    <w:rsid w:val="00FD61FF"/>
    <w:rsid w:val="00FD6B98"/>
    <w:rsid w:val="00FD7710"/>
    <w:rsid w:val="00FD7908"/>
    <w:rsid w:val="00FE0069"/>
    <w:rsid w:val="00FE2A66"/>
    <w:rsid w:val="00FE30F9"/>
    <w:rsid w:val="00FE3676"/>
    <w:rsid w:val="00FE3708"/>
    <w:rsid w:val="00FE3AD9"/>
    <w:rsid w:val="00FE3DFB"/>
    <w:rsid w:val="00FE41E5"/>
    <w:rsid w:val="00FE441C"/>
    <w:rsid w:val="00FE5011"/>
    <w:rsid w:val="00FE6FB4"/>
    <w:rsid w:val="00FE7823"/>
    <w:rsid w:val="00FF2454"/>
    <w:rsid w:val="00FF3EB3"/>
    <w:rsid w:val="00FF443B"/>
    <w:rsid w:val="00FF4C06"/>
    <w:rsid w:val="00FF5C60"/>
    <w:rsid w:val="00FF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31069"/>
  <w15:docId w15:val="{DB8820EF-1DA9-4F17-908E-6EF5FBA9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41739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1">
    <w:name w:val="heading 1"/>
    <w:basedOn w:val="a0"/>
    <w:next w:val="a0"/>
    <w:link w:val="1Char"/>
    <w:qFormat/>
    <w:rsid w:val="00EB6622"/>
    <w:pPr>
      <w:keepNext/>
      <w:numPr>
        <w:numId w:val="1"/>
      </w:numPr>
      <w:outlineLvl w:val="0"/>
    </w:pPr>
    <w:rPr>
      <w:b/>
      <w:sz w:val="32"/>
      <w:szCs w:val="28"/>
    </w:rPr>
  </w:style>
  <w:style w:type="paragraph" w:styleId="20">
    <w:name w:val="heading 2"/>
    <w:basedOn w:val="a0"/>
    <w:next w:val="a0"/>
    <w:link w:val="2Char"/>
    <w:qFormat/>
    <w:rsid w:val="006E5D86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30">
    <w:name w:val="heading 3"/>
    <w:aliases w:val="제목 3 Char Char Char,제목 3 Char Char"/>
    <w:basedOn w:val="a0"/>
    <w:next w:val="a0"/>
    <w:link w:val="3Char"/>
    <w:autoRedefine/>
    <w:rsid w:val="003578AB"/>
    <w:pPr>
      <w:keepNext/>
      <w:numPr>
        <w:ilvl w:val="2"/>
        <w:numId w:val="1"/>
      </w:numPr>
      <w:spacing w:before="288"/>
      <w:ind w:right="200"/>
      <w:outlineLvl w:val="2"/>
    </w:pPr>
    <w:rPr>
      <w:b/>
      <w:sz w:val="22"/>
    </w:rPr>
  </w:style>
  <w:style w:type="paragraph" w:styleId="40">
    <w:name w:val="heading 4"/>
    <w:basedOn w:val="a0"/>
    <w:next w:val="a0"/>
    <w:link w:val="4Char"/>
    <w:qFormat/>
    <w:rsid w:val="003B1468"/>
    <w:pPr>
      <w:keepNext/>
      <w:numPr>
        <w:ilvl w:val="3"/>
        <w:numId w:val="1"/>
      </w:numPr>
      <w:ind w:rightChars="100" w:right="200"/>
      <w:outlineLvl w:val="3"/>
    </w:pPr>
    <w:rPr>
      <w:b/>
      <w:bCs/>
    </w:rPr>
  </w:style>
  <w:style w:type="paragraph" w:styleId="50">
    <w:name w:val="heading 5"/>
    <w:basedOn w:val="a0"/>
    <w:next w:val="a0"/>
    <w:link w:val="5Char"/>
    <w:autoRedefine/>
    <w:uiPriority w:val="9"/>
    <w:qFormat/>
    <w:rsid w:val="001C38B2"/>
    <w:pPr>
      <w:keepNext/>
      <w:numPr>
        <w:ilvl w:val="4"/>
        <w:numId w:val="1"/>
      </w:numPr>
      <w:outlineLvl w:val="4"/>
    </w:pPr>
  </w:style>
  <w:style w:type="paragraph" w:styleId="60">
    <w:name w:val="heading 6"/>
    <w:basedOn w:val="a0"/>
    <w:next w:val="a0"/>
    <w:link w:val="6Char"/>
    <w:uiPriority w:val="9"/>
    <w:unhideWhenUsed/>
    <w:qFormat/>
    <w:rsid w:val="00423E4B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1"/>
    <w:uiPriority w:val="9"/>
    <w:rsid w:val="00EB6622"/>
    <w:rPr>
      <w:b/>
      <w:kern w:val="2"/>
      <w:sz w:val="32"/>
      <w:szCs w:val="28"/>
    </w:rPr>
  </w:style>
  <w:style w:type="character" w:customStyle="1" w:styleId="2Char">
    <w:name w:val="제목 2 Char"/>
    <w:basedOn w:val="a1"/>
    <w:link w:val="20"/>
    <w:uiPriority w:val="9"/>
    <w:rsid w:val="006E5D86"/>
    <w:rPr>
      <w:b/>
      <w:kern w:val="2"/>
      <w:sz w:val="24"/>
      <w:szCs w:val="22"/>
    </w:rPr>
  </w:style>
  <w:style w:type="character" w:customStyle="1" w:styleId="3Char">
    <w:name w:val="제목 3 Char"/>
    <w:aliases w:val="제목 3 Char Char Char Char,제목 3 Char Char Char1"/>
    <w:basedOn w:val="a1"/>
    <w:link w:val="30"/>
    <w:rsid w:val="003578AB"/>
    <w:rPr>
      <w:b/>
      <w:kern w:val="2"/>
      <w:sz w:val="22"/>
      <w:szCs w:val="22"/>
    </w:rPr>
  </w:style>
  <w:style w:type="character" w:customStyle="1" w:styleId="4Char">
    <w:name w:val="제목 4 Char"/>
    <w:basedOn w:val="a1"/>
    <w:link w:val="40"/>
    <w:rsid w:val="003B1468"/>
    <w:rPr>
      <w:b/>
      <w:bCs/>
      <w:kern w:val="2"/>
      <w:szCs w:val="22"/>
    </w:rPr>
  </w:style>
  <w:style w:type="character" w:customStyle="1" w:styleId="5Char">
    <w:name w:val="제목 5 Char"/>
    <w:basedOn w:val="a1"/>
    <w:link w:val="50"/>
    <w:uiPriority w:val="9"/>
    <w:rsid w:val="001C38B2"/>
    <w:rPr>
      <w:kern w:val="2"/>
      <w:szCs w:val="22"/>
    </w:rPr>
  </w:style>
  <w:style w:type="character" w:customStyle="1" w:styleId="6Char">
    <w:name w:val="제목 6 Char"/>
    <w:basedOn w:val="a1"/>
    <w:link w:val="60"/>
    <w:uiPriority w:val="9"/>
    <w:rsid w:val="00423E4B"/>
    <w:rPr>
      <w:b/>
      <w:bCs/>
      <w:kern w:val="2"/>
      <w:szCs w:val="22"/>
    </w:rPr>
  </w:style>
  <w:style w:type="paragraph" w:styleId="a4">
    <w:name w:val="header"/>
    <w:basedOn w:val="a0"/>
    <w:link w:val="Char"/>
    <w:uiPriority w:val="99"/>
    <w:unhideWhenUsed/>
    <w:rsid w:val="00697C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697C53"/>
  </w:style>
  <w:style w:type="paragraph" w:styleId="a5">
    <w:name w:val="footer"/>
    <w:basedOn w:val="a0"/>
    <w:link w:val="Char0"/>
    <w:uiPriority w:val="99"/>
    <w:unhideWhenUsed/>
    <w:rsid w:val="00697C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697C53"/>
  </w:style>
  <w:style w:type="paragraph" w:styleId="a6">
    <w:name w:val="Balloon Text"/>
    <w:basedOn w:val="a0"/>
    <w:link w:val="Char1"/>
    <w:uiPriority w:val="99"/>
    <w:semiHidden/>
    <w:unhideWhenUsed/>
    <w:rsid w:val="00697C53"/>
    <w:rPr>
      <w:sz w:val="18"/>
      <w:szCs w:val="18"/>
    </w:rPr>
  </w:style>
  <w:style w:type="character" w:customStyle="1" w:styleId="Char1">
    <w:name w:val="풍선 도움말 텍스트 Char"/>
    <w:basedOn w:val="a1"/>
    <w:link w:val="a6"/>
    <w:uiPriority w:val="99"/>
    <w:semiHidden/>
    <w:rsid w:val="00697C53"/>
    <w:rPr>
      <w:rFonts w:ascii="맑은 고딕" w:eastAsia="맑은 고딕" w:hAnsi="맑은 고딕" w:cs="Times New Roman"/>
      <w:sz w:val="18"/>
      <w:szCs w:val="18"/>
    </w:rPr>
  </w:style>
  <w:style w:type="table" w:styleId="a7">
    <w:name w:val="Table Grid"/>
    <w:basedOn w:val="a2"/>
    <w:rsid w:val="00697C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1"/>
    <w:uiPriority w:val="99"/>
    <w:semiHidden/>
    <w:rsid w:val="00B832DF"/>
    <w:rPr>
      <w:color w:val="808080"/>
    </w:rPr>
  </w:style>
  <w:style w:type="paragraph" w:styleId="a9">
    <w:name w:val="List Paragraph"/>
    <w:basedOn w:val="a0"/>
    <w:uiPriority w:val="34"/>
    <w:qFormat/>
    <w:rsid w:val="00EB6622"/>
    <w:pPr>
      <w:ind w:leftChars="400" w:left="800"/>
    </w:pPr>
  </w:style>
  <w:style w:type="paragraph" w:styleId="TOC">
    <w:name w:val="TOC Heading"/>
    <w:basedOn w:val="11"/>
    <w:next w:val="a0"/>
    <w:uiPriority w:val="39"/>
    <w:unhideWhenUsed/>
    <w:qFormat/>
    <w:rsid w:val="00612BFE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612BFE"/>
    <w:pPr>
      <w:spacing w:before="120" w:after="120"/>
      <w:jc w:val="left"/>
    </w:pPr>
    <w:rPr>
      <w:rFonts w:asciiTheme="minorHAnsi" w:eastAsiaTheme="minorHAnsi"/>
      <w:b/>
      <w:bCs/>
      <w:caps/>
      <w:szCs w:val="20"/>
    </w:rPr>
  </w:style>
  <w:style w:type="paragraph" w:styleId="21">
    <w:name w:val="toc 2"/>
    <w:basedOn w:val="a0"/>
    <w:next w:val="a0"/>
    <w:autoRedefine/>
    <w:uiPriority w:val="39"/>
    <w:unhideWhenUsed/>
    <w:qFormat/>
    <w:rsid w:val="00612BFE"/>
    <w:pPr>
      <w:ind w:left="200"/>
      <w:jc w:val="left"/>
    </w:pPr>
    <w:rPr>
      <w:rFonts w:asciiTheme="minorHAnsi" w:eastAsiaTheme="minorHAnsi"/>
      <w:smallCaps/>
      <w:szCs w:val="20"/>
    </w:rPr>
  </w:style>
  <w:style w:type="character" w:styleId="aa">
    <w:name w:val="Hyperlink"/>
    <w:basedOn w:val="a1"/>
    <w:uiPriority w:val="99"/>
    <w:unhideWhenUsed/>
    <w:rsid w:val="00612BFE"/>
    <w:rPr>
      <w:color w:val="0000FF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qFormat/>
    <w:rsid w:val="00AD6E6A"/>
    <w:pPr>
      <w:ind w:left="400"/>
      <w:jc w:val="left"/>
    </w:pPr>
    <w:rPr>
      <w:rFonts w:asciiTheme="minorHAnsi" w:eastAsiaTheme="minorHAnsi"/>
      <w:i/>
      <w:iCs/>
      <w:szCs w:val="20"/>
    </w:rPr>
  </w:style>
  <w:style w:type="table" w:customStyle="1" w:styleId="-11">
    <w:name w:val="밝은 목록 - 강조색 11"/>
    <w:basedOn w:val="a2"/>
    <w:uiPriority w:val="61"/>
    <w:rsid w:val="00E04B5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3-1">
    <w:name w:val="Medium Grid 3 Accent 1"/>
    <w:basedOn w:val="a2"/>
    <w:uiPriority w:val="69"/>
    <w:rsid w:val="00E04B5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-110">
    <w:name w:val="옅은 음영 - 강조색 11"/>
    <w:basedOn w:val="a2"/>
    <w:uiPriority w:val="60"/>
    <w:rsid w:val="00E04B5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b">
    <w:name w:val="caption"/>
    <w:basedOn w:val="a0"/>
    <w:next w:val="a0"/>
    <w:uiPriority w:val="35"/>
    <w:unhideWhenUsed/>
    <w:qFormat/>
    <w:rsid w:val="00E04B51"/>
    <w:rPr>
      <w:b/>
      <w:bCs/>
      <w:szCs w:val="20"/>
    </w:rPr>
  </w:style>
  <w:style w:type="paragraph" w:styleId="ac">
    <w:name w:val="Document Map"/>
    <w:basedOn w:val="a0"/>
    <w:link w:val="Char2"/>
    <w:uiPriority w:val="99"/>
    <w:semiHidden/>
    <w:unhideWhenUsed/>
    <w:rsid w:val="00E04B51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1"/>
    <w:link w:val="ac"/>
    <w:uiPriority w:val="99"/>
    <w:semiHidden/>
    <w:rsid w:val="00E04B51"/>
    <w:rPr>
      <w:rFonts w:ascii="굴림" w:eastAsia="굴림"/>
      <w:kern w:val="2"/>
      <w:sz w:val="18"/>
      <w:szCs w:val="18"/>
    </w:rPr>
  </w:style>
  <w:style w:type="paragraph" w:styleId="ad">
    <w:name w:val="table of figures"/>
    <w:basedOn w:val="a0"/>
    <w:next w:val="a0"/>
    <w:uiPriority w:val="99"/>
    <w:unhideWhenUsed/>
    <w:rsid w:val="00E04B51"/>
    <w:pPr>
      <w:ind w:leftChars="400" w:left="400" w:hangingChars="200" w:hanging="200"/>
    </w:pPr>
  </w:style>
  <w:style w:type="table" w:customStyle="1" w:styleId="1-11">
    <w:name w:val="중간 목록 1 - 강조색 11"/>
    <w:basedOn w:val="a2"/>
    <w:uiPriority w:val="65"/>
    <w:rsid w:val="00B168C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-12">
    <w:name w:val="옅은 음영 - 강조색 12"/>
    <w:basedOn w:val="a2"/>
    <w:uiPriority w:val="60"/>
    <w:rsid w:val="001D583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e">
    <w:name w:val="FollowedHyperlink"/>
    <w:basedOn w:val="a1"/>
    <w:uiPriority w:val="99"/>
    <w:semiHidden/>
    <w:unhideWhenUsed/>
    <w:rsid w:val="00914F2B"/>
    <w:rPr>
      <w:color w:val="800080" w:themeColor="followedHyperlink"/>
      <w:u w:val="single"/>
    </w:rPr>
  </w:style>
  <w:style w:type="paragraph" w:styleId="41">
    <w:name w:val="toc 4"/>
    <w:basedOn w:val="a0"/>
    <w:next w:val="a0"/>
    <w:autoRedefine/>
    <w:uiPriority w:val="39"/>
    <w:unhideWhenUsed/>
    <w:rsid w:val="009166C8"/>
    <w:pPr>
      <w:ind w:left="600"/>
      <w:jc w:val="left"/>
    </w:pPr>
    <w:rPr>
      <w:rFonts w:asciiTheme="minorHAnsi" w:eastAsiaTheme="minorHAnsi"/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9166C8"/>
    <w:pPr>
      <w:ind w:left="800"/>
      <w:jc w:val="left"/>
    </w:pPr>
    <w:rPr>
      <w:rFonts w:asciiTheme="minorHAnsi" w:eastAsia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9166C8"/>
    <w:pPr>
      <w:ind w:left="1000"/>
      <w:jc w:val="left"/>
    </w:pPr>
    <w:rPr>
      <w:rFonts w:asciiTheme="minorHAnsi" w:eastAsiaTheme="minorHAnsi"/>
      <w:sz w:val="18"/>
      <w:szCs w:val="18"/>
    </w:rPr>
  </w:style>
  <w:style w:type="paragraph" w:styleId="70">
    <w:name w:val="toc 7"/>
    <w:basedOn w:val="a0"/>
    <w:next w:val="a0"/>
    <w:autoRedefine/>
    <w:uiPriority w:val="39"/>
    <w:unhideWhenUsed/>
    <w:rsid w:val="009166C8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80">
    <w:name w:val="toc 8"/>
    <w:basedOn w:val="a0"/>
    <w:next w:val="a0"/>
    <w:autoRedefine/>
    <w:uiPriority w:val="39"/>
    <w:unhideWhenUsed/>
    <w:rsid w:val="009166C8"/>
    <w:pPr>
      <w:ind w:left="1400"/>
      <w:jc w:val="left"/>
    </w:pPr>
    <w:rPr>
      <w:rFonts w:asciiTheme="minorHAnsi" w:eastAsia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9166C8"/>
    <w:pPr>
      <w:ind w:left="1600"/>
      <w:jc w:val="left"/>
    </w:pPr>
    <w:rPr>
      <w:rFonts w:asciiTheme="minorHAnsi" w:eastAsiaTheme="minorHAnsi"/>
      <w:sz w:val="18"/>
      <w:szCs w:val="18"/>
    </w:rPr>
  </w:style>
  <w:style w:type="table" w:customStyle="1" w:styleId="2-11">
    <w:name w:val="중간 음영 2 - 강조색 11"/>
    <w:basedOn w:val="a2"/>
    <w:uiPriority w:val="64"/>
    <w:rsid w:val="00202B4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-120">
    <w:name w:val="밝은 목록 - 강조색 12"/>
    <w:basedOn w:val="a2"/>
    <w:uiPriority w:val="61"/>
    <w:rsid w:val="00BD057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3">
    <w:name w:val="밝은 목록1"/>
    <w:basedOn w:val="a2"/>
    <w:uiPriority w:val="61"/>
    <w:rsid w:val="00BD057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">
    <w:name w:val="endnote text"/>
    <w:basedOn w:val="a0"/>
    <w:link w:val="Char3"/>
    <w:uiPriority w:val="99"/>
    <w:semiHidden/>
    <w:unhideWhenUsed/>
    <w:rsid w:val="005C31C4"/>
    <w:pPr>
      <w:snapToGrid w:val="0"/>
      <w:jc w:val="left"/>
    </w:pPr>
  </w:style>
  <w:style w:type="character" w:customStyle="1" w:styleId="Char3">
    <w:name w:val="미주 텍스트 Char"/>
    <w:basedOn w:val="a1"/>
    <w:link w:val="af"/>
    <w:uiPriority w:val="99"/>
    <w:semiHidden/>
    <w:rsid w:val="005C31C4"/>
    <w:rPr>
      <w:kern w:val="2"/>
      <w:szCs w:val="22"/>
    </w:rPr>
  </w:style>
  <w:style w:type="character" w:styleId="af0">
    <w:name w:val="endnote reference"/>
    <w:basedOn w:val="a1"/>
    <w:uiPriority w:val="99"/>
    <w:semiHidden/>
    <w:unhideWhenUsed/>
    <w:rsid w:val="005C31C4"/>
    <w:rPr>
      <w:vertAlign w:val="superscript"/>
    </w:rPr>
  </w:style>
  <w:style w:type="paragraph" w:styleId="af1">
    <w:name w:val="footnote text"/>
    <w:basedOn w:val="a0"/>
    <w:link w:val="Char4"/>
    <w:uiPriority w:val="99"/>
    <w:semiHidden/>
    <w:unhideWhenUsed/>
    <w:rsid w:val="005C31C4"/>
    <w:pPr>
      <w:snapToGrid w:val="0"/>
      <w:jc w:val="left"/>
    </w:pPr>
  </w:style>
  <w:style w:type="character" w:customStyle="1" w:styleId="Char4">
    <w:name w:val="각주 텍스트 Char"/>
    <w:basedOn w:val="a1"/>
    <w:link w:val="af1"/>
    <w:uiPriority w:val="99"/>
    <w:semiHidden/>
    <w:rsid w:val="005C31C4"/>
    <w:rPr>
      <w:kern w:val="2"/>
      <w:szCs w:val="22"/>
    </w:rPr>
  </w:style>
  <w:style w:type="character" w:styleId="af2">
    <w:name w:val="footnote reference"/>
    <w:basedOn w:val="a1"/>
    <w:uiPriority w:val="99"/>
    <w:semiHidden/>
    <w:unhideWhenUsed/>
    <w:rsid w:val="005C31C4"/>
    <w:rPr>
      <w:vertAlign w:val="superscript"/>
    </w:rPr>
  </w:style>
  <w:style w:type="paragraph" w:customStyle="1" w:styleId="42">
    <w:name w:val="제목 4 텍스트"/>
    <w:basedOn w:val="a0"/>
    <w:link w:val="4Char0"/>
    <w:qFormat/>
    <w:rsid w:val="00B31575"/>
    <w:pPr>
      <w:ind w:firstLineChars="100" w:firstLine="200"/>
    </w:pPr>
  </w:style>
  <w:style w:type="character" w:customStyle="1" w:styleId="4Char0">
    <w:name w:val="제목 4 텍스트 Char"/>
    <w:basedOn w:val="a1"/>
    <w:link w:val="42"/>
    <w:rsid w:val="00B31575"/>
    <w:rPr>
      <w:kern w:val="2"/>
      <w:szCs w:val="22"/>
    </w:rPr>
  </w:style>
  <w:style w:type="paragraph" w:customStyle="1" w:styleId="22">
    <w:name w:val="제목 2 텍스트"/>
    <w:basedOn w:val="a0"/>
    <w:link w:val="2Char0"/>
    <w:qFormat/>
    <w:rsid w:val="00B31575"/>
  </w:style>
  <w:style w:type="character" w:customStyle="1" w:styleId="2Char0">
    <w:name w:val="제목 2 텍스트 Char"/>
    <w:basedOn w:val="a1"/>
    <w:link w:val="22"/>
    <w:rsid w:val="00B31575"/>
    <w:rPr>
      <w:kern w:val="2"/>
      <w:szCs w:val="22"/>
    </w:rPr>
  </w:style>
  <w:style w:type="character" w:styleId="af3">
    <w:name w:val="annotation reference"/>
    <w:basedOn w:val="a1"/>
    <w:uiPriority w:val="99"/>
    <w:semiHidden/>
    <w:unhideWhenUsed/>
    <w:rsid w:val="00E57ABC"/>
    <w:rPr>
      <w:sz w:val="18"/>
      <w:szCs w:val="18"/>
    </w:rPr>
  </w:style>
  <w:style w:type="paragraph" w:styleId="af4">
    <w:name w:val="annotation text"/>
    <w:basedOn w:val="a0"/>
    <w:link w:val="Char5"/>
    <w:uiPriority w:val="99"/>
    <w:semiHidden/>
    <w:unhideWhenUsed/>
    <w:rsid w:val="00E57ABC"/>
    <w:pPr>
      <w:jc w:val="left"/>
    </w:pPr>
  </w:style>
  <w:style w:type="character" w:customStyle="1" w:styleId="Char5">
    <w:name w:val="메모 텍스트 Char"/>
    <w:basedOn w:val="a1"/>
    <w:link w:val="af4"/>
    <w:uiPriority w:val="99"/>
    <w:semiHidden/>
    <w:rsid w:val="00E57ABC"/>
    <w:rPr>
      <w:kern w:val="2"/>
      <w:szCs w:val="22"/>
    </w:rPr>
  </w:style>
  <w:style w:type="paragraph" w:styleId="af5">
    <w:name w:val="annotation subject"/>
    <w:basedOn w:val="af4"/>
    <w:next w:val="af4"/>
    <w:link w:val="Char6"/>
    <w:uiPriority w:val="99"/>
    <w:semiHidden/>
    <w:unhideWhenUsed/>
    <w:rsid w:val="00E57ABC"/>
    <w:rPr>
      <w:b/>
      <w:bCs/>
    </w:rPr>
  </w:style>
  <w:style w:type="character" w:customStyle="1" w:styleId="Char6">
    <w:name w:val="메모 주제 Char"/>
    <w:basedOn w:val="Char5"/>
    <w:link w:val="af5"/>
    <w:uiPriority w:val="99"/>
    <w:semiHidden/>
    <w:rsid w:val="00E57ABC"/>
    <w:rPr>
      <w:b/>
      <w:bCs/>
      <w:kern w:val="2"/>
      <w:szCs w:val="22"/>
    </w:rPr>
  </w:style>
  <w:style w:type="paragraph" w:styleId="af6">
    <w:name w:val="Revision"/>
    <w:hidden/>
    <w:uiPriority w:val="99"/>
    <w:semiHidden/>
    <w:rsid w:val="00BC1D46"/>
    <w:rPr>
      <w:kern w:val="2"/>
      <w:szCs w:val="22"/>
    </w:rPr>
  </w:style>
  <w:style w:type="paragraph" w:customStyle="1" w:styleId="font5">
    <w:name w:val="font5"/>
    <w:basedOn w:val="a0"/>
    <w:rsid w:val="00BA6430"/>
    <w:pPr>
      <w:widowControl/>
      <w:wordWrap/>
      <w:autoSpaceDE/>
      <w:autoSpaceDN/>
      <w:spacing w:before="100" w:beforeAutospacing="1" w:after="100" w:afterAutospacing="1"/>
      <w:jc w:val="left"/>
    </w:pPr>
    <w:rPr>
      <w:rFonts w:ascii="나눔고딕코딩" w:eastAsia="나눔고딕코딩" w:hAnsi="나눔고딕코딩" w:cs="굴림"/>
      <w:kern w:val="0"/>
      <w:sz w:val="16"/>
      <w:szCs w:val="16"/>
    </w:rPr>
  </w:style>
  <w:style w:type="paragraph" w:customStyle="1" w:styleId="xl65">
    <w:name w:val="xl65"/>
    <w:basedOn w:val="a0"/>
    <w:rsid w:val="00BA6430"/>
    <w:pPr>
      <w:widowControl/>
      <w:shd w:val="clear" w:color="000000" w:fill="8DB4E3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kern w:val="0"/>
      <w:sz w:val="22"/>
    </w:rPr>
  </w:style>
  <w:style w:type="paragraph" w:customStyle="1" w:styleId="xl66">
    <w:name w:val="xl66"/>
    <w:basedOn w:val="a0"/>
    <w:rsid w:val="001A5BFA"/>
    <w:pPr>
      <w:widowControl/>
      <w:shd w:val="clear" w:color="000000" w:fill="8DB4E3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kern w:val="0"/>
      <w:sz w:val="22"/>
    </w:rPr>
  </w:style>
  <w:style w:type="paragraph" w:styleId="af7">
    <w:name w:val="Date"/>
    <w:basedOn w:val="a0"/>
    <w:next w:val="a0"/>
    <w:link w:val="Char7"/>
    <w:uiPriority w:val="99"/>
    <w:semiHidden/>
    <w:unhideWhenUsed/>
    <w:rsid w:val="00C02A0E"/>
  </w:style>
  <w:style w:type="character" w:customStyle="1" w:styleId="Char7">
    <w:name w:val="날짜 Char"/>
    <w:basedOn w:val="a1"/>
    <w:link w:val="af7"/>
    <w:uiPriority w:val="99"/>
    <w:semiHidden/>
    <w:rsid w:val="00C02A0E"/>
    <w:rPr>
      <w:kern w:val="2"/>
      <w:szCs w:val="22"/>
    </w:rPr>
  </w:style>
  <w:style w:type="paragraph" w:styleId="af8">
    <w:name w:val="No Spacing"/>
    <w:uiPriority w:val="1"/>
    <w:qFormat/>
    <w:rsid w:val="00626328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af9">
    <w:name w:val="Title"/>
    <w:basedOn w:val="a0"/>
    <w:next w:val="a0"/>
    <w:link w:val="Char8"/>
    <w:uiPriority w:val="10"/>
    <w:qFormat/>
    <w:rsid w:val="0062632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8">
    <w:name w:val="제목 Char"/>
    <w:basedOn w:val="a1"/>
    <w:link w:val="af9"/>
    <w:uiPriority w:val="10"/>
    <w:rsid w:val="0062632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a">
    <w:name w:val="Normal (Web)"/>
    <w:basedOn w:val="a0"/>
    <w:uiPriority w:val="99"/>
    <w:semiHidden/>
    <w:unhideWhenUsed/>
    <w:rsid w:val="00124ED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5-11">
    <w:name w:val="눈금 표 5 어둡게 - 강조색 11"/>
    <w:basedOn w:val="a2"/>
    <w:uiPriority w:val="50"/>
    <w:rsid w:val="00207C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14">
    <w:name w:val="스타일1"/>
    <w:basedOn w:val="a1"/>
    <w:uiPriority w:val="1"/>
    <w:rsid w:val="00356B70"/>
    <w:rPr>
      <w:rFonts w:eastAsiaTheme="majorEastAsia"/>
      <w:sz w:val="44"/>
    </w:rPr>
  </w:style>
  <w:style w:type="character" w:customStyle="1" w:styleId="23">
    <w:name w:val="스타일2"/>
    <w:basedOn w:val="a1"/>
    <w:uiPriority w:val="1"/>
    <w:rsid w:val="00356B70"/>
    <w:rPr>
      <w:rFonts w:eastAsiaTheme="majorEastAsia"/>
      <w:sz w:val="32"/>
    </w:rPr>
  </w:style>
  <w:style w:type="character" w:customStyle="1" w:styleId="32">
    <w:name w:val="스타일3"/>
    <w:basedOn w:val="a1"/>
    <w:uiPriority w:val="1"/>
    <w:rsid w:val="00356B70"/>
    <w:rPr>
      <w:rFonts w:eastAsiaTheme="majorEastAsia"/>
      <w:b/>
      <w:sz w:val="48"/>
    </w:rPr>
  </w:style>
  <w:style w:type="character" w:customStyle="1" w:styleId="43">
    <w:name w:val="스타일4"/>
    <w:basedOn w:val="a1"/>
    <w:uiPriority w:val="1"/>
    <w:rsid w:val="00356B70"/>
    <w:rPr>
      <w:rFonts w:eastAsiaTheme="majorEastAsia"/>
      <w:sz w:val="40"/>
    </w:rPr>
  </w:style>
  <w:style w:type="character" w:customStyle="1" w:styleId="52">
    <w:name w:val="스타일5"/>
    <w:basedOn w:val="a1"/>
    <w:uiPriority w:val="1"/>
    <w:rsid w:val="00356B70"/>
    <w:rPr>
      <w:rFonts w:eastAsiaTheme="majorEastAsia"/>
      <w:b/>
      <w:sz w:val="40"/>
    </w:rPr>
  </w:style>
  <w:style w:type="character" w:customStyle="1" w:styleId="62">
    <w:name w:val="스타일6"/>
    <w:basedOn w:val="a1"/>
    <w:uiPriority w:val="1"/>
    <w:rsid w:val="00356B70"/>
    <w:rPr>
      <w:rFonts w:eastAsiaTheme="minorEastAsia"/>
      <w:sz w:val="32"/>
    </w:rPr>
  </w:style>
  <w:style w:type="character" w:customStyle="1" w:styleId="71">
    <w:name w:val="스타일7"/>
    <w:basedOn w:val="a1"/>
    <w:uiPriority w:val="1"/>
    <w:rsid w:val="001D52AF"/>
    <w:rPr>
      <w:rFonts w:eastAsiaTheme="minorEastAsia"/>
      <w:b/>
      <w:sz w:val="20"/>
    </w:rPr>
  </w:style>
  <w:style w:type="paragraph" w:customStyle="1" w:styleId="test">
    <w:name w:val="test"/>
    <w:basedOn w:val="50"/>
    <w:link w:val="testChar"/>
    <w:qFormat/>
    <w:rsid w:val="00C34244"/>
    <w:pPr>
      <w:ind w:leftChars="250" w:left="250"/>
    </w:pPr>
  </w:style>
  <w:style w:type="character" w:customStyle="1" w:styleId="get">
    <w:name w:val="get"/>
    <w:basedOn w:val="a1"/>
    <w:rsid w:val="001C38B2"/>
  </w:style>
  <w:style w:type="character" w:customStyle="1" w:styleId="testChar">
    <w:name w:val="test Char"/>
    <w:basedOn w:val="4Char"/>
    <w:link w:val="test"/>
    <w:rsid w:val="001C38B2"/>
    <w:rPr>
      <w:b w:val="0"/>
      <w:bCs w:val="0"/>
      <w:kern w:val="2"/>
      <w:szCs w:val="22"/>
    </w:rPr>
  </w:style>
  <w:style w:type="character" w:styleId="afb">
    <w:name w:val="Strong"/>
    <w:basedOn w:val="a1"/>
    <w:uiPriority w:val="22"/>
    <w:qFormat/>
    <w:rsid w:val="001C38B2"/>
    <w:rPr>
      <w:b/>
      <w:bCs/>
    </w:rPr>
  </w:style>
  <w:style w:type="paragraph" w:customStyle="1" w:styleId="programmingcode">
    <w:name w:val="programming code"/>
    <w:basedOn w:val="a0"/>
    <w:link w:val="programmingcodeChar"/>
    <w:qFormat/>
    <w:rsid w:val="00A60A98"/>
    <w:rPr>
      <w:rFonts w:ascii="Consolas" w:eastAsiaTheme="minorHAnsi" w:hAnsi="Consolas" w:cs="굴림"/>
      <w:bCs/>
      <w:color w:val="000000"/>
    </w:rPr>
  </w:style>
  <w:style w:type="paragraph" w:styleId="HTML">
    <w:name w:val="HTML Preformatted"/>
    <w:basedOn w:val="a0"/>
    <w:link w:val="HTMLChar"/>
    <w:uiPriority w:val="99"/>
    <w:unhideWhenUsed/>
    <w:rsid w:val="007176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programmingcodeChar">
    <w:name w:val="programming code Char"/>
    <w:basedOn w:val="a1"/>
    <w:link w:val="programmingcode"/>
    <w:rsid w:val="00A60A98"/>
    <w:rPr>
      <w:rFonts w:ascii="Consolas" w:eastAsiaTheme="minorHAnsi" w:hAnsi="Consolas" w:cs="굴림"/>
      <w:bCs/>
      <w:color w:val="000000"/>
      <w:kern w:val="2"/>
      <w:szCs w:val="22"/>
    </w:rPr>
  </w:style>
  <w:style w:type="character" w:customStyle="1" w:styleId="HTMLChar">
    <w:name w:val="미리 서식이 지정된 HTML Char"/>
    <w:basedOn w:val="a1"/>
    <w:link w:val="HTML"/>
    <w:uiPriority w:val="99"/>
    <w:rsid w:val="0071769A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1"/>
    <w:uiPriority w:val="99"/>
    <w:semiHidden/>
    <w:unhideWhenUsed/>
    <w:rsid w:val="0071769A"/>
    <w:rPr>
      <w:rFonts w:ascii="굴림체" w:eastAsia="굴림체" w:hAnsi="굴림체" w:cs="굴림체"/>
      <w:sz w:val="24"/>
      <w:szCs w:val="24"/>
    </w:rPr>
  </w:style>
  <w:style w:type="numbering" w:customStyle="1" w:styleId="10">
    <w:name w:val="큰머리글1"/>
    <w:basedOn w:val="a3"/>
    <w:uiPriority w:val="99"/>
    <w:rsid w:val="006334DA"/>
    <w:pPr>
      <w:numPr>
        <w:numId w:val="37"/>
      </w:numPr>
    </w:pPr>
  </w:style>
  <w:style w:type="numbering" w:customStyle="1" w:styleId="8">
    <w:name w:val="스타일8"/>
    <w:basedOn w:val="a3"/>
    <w:uiPriority w:val="99"/>
    <w:rsid w:val="00686265"/>
    <w:pPr>
      <w:numPr>
        <w:numId w:val="39"/>
      </w:numPr>
    </w:pPr>
  </w:style>
  <w:style w:type="character" w:customStyle="1" w:styleId="post">
    <w:name w:val="post"/>
    <w:basedOn w:val="a1"/>
    <w:rsid w:val="00686265"/>
  </w:style>
  <w:style w:type="paragraph" w:styleId="afc">
    <w:name w:val="Body Text"/>
    <w:basedOn w:val="a0"/>
    <w:link w:val="Char9"/>
    <w:uiPriority w:val="99"/>
    <w:unhideWhenUsed/>
    <w:rsid w:val="006F5F8A"/>
    <w:pPr>
      <w:spacing w:after="180"/>
    </w:pPr>
  </w:style>
  <w:style w:type="character" w:customStyle="1" w:styleId="Char9">
    <w:name w:val="본문 Char"/>
    <w:basedOn w:val="a1"/>
    <w:link w:val="afc"/>
    <w:uiPriority w:val="99"/>
    <w:rsid w:val="006F5F8A"/>
    <w:rPr>
      <w:kern w:val="2"/>
      <w:szCs w:val="22"/>
    </w:rPr>
  </w:style>
  <w:style w:type="paragraph" w:customStyle="1" w:styleId="afd">
    <w:name w:val="바탕글"/>
    <w:basedOn w:val="a0"/>
    <w:link w:val="Chara"/>
    <w:rsid w:val="004E3EDB"/>
    <w:pPr>
      <w:spacing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1">
    <w:name w:val="개요 1"/>
    <w:rsid w:val="004D59AB"/>
    <w:pPr>
      <w:numPr>
        <w:numId w:val="41"/>
      </w:numPr>
      <w:wordWrap w:val="0"/>
      <w:spacing w:line="288" w:lineRule="auto"/>
      <w:ind w:firstLine="0"/>
      <w:jc w:val="both"/>
      <w:textAlignment w:val="baseline"/>
    </w:pPr>
    <w:rPr>
      <w:rFonts w:ascii="바탕" w:eastAsia="바탕" w:hAnsi="Times New Roman"/>
      <w:color w:val="000000"/>
    </w:rPr>
  </w:style>
  <w:style w:type="paragraph" w:customStyle="1" w:styleId="2">
    <w:name w:val="개요 2"/>
    <w:rsid w:val="004D59AB"/>
    <w:pPr>
      <w:numPr>
        <w:ilvl w:val="1"/>
        <w:numId w:val="41"/>
      </w:numPr>
      <w:wordWrap w:val="0"/>
      <w:spacing w:line="288" w:lineRule="auto"/>
      <w:ind w:firstLine="0"/>
      <w:jc w:val="both"/>
      <w:textAlignment w:val="baseline"/>
    </w:pPr>
    <w:rPr>
      <w:rFonts w:ascii="바탕" w:eastAsia="바탕" w:hAnsi="Times New Roman"/>
      <w:color w:val="000000"/>
    </w:rPr>
  </w:style>
  <w:style w:type="paragraph" w:customStyle="1" w:styleId="33">
    <w:name w:val="개요 3"/>
    <w:rsid w:val="004D59AB"/>
    <w:pPr>
      <w:wordWrap w:val="0"/>
      <w:spacing w:line="288" w:lineRule="auto"/>
      <w:jc w:val="both"/>
      <w:textAlignment w:val="baseline"/>
    </w:pPr>
    <w:rPr>
      <w:rFonts w:ascii="바탕" w:eastAsia="바탕" w:hAnsi="Times New Roman"/>
      <w:color w:val="000000"/>
    </w:rPr>
  </w:style>
  <w:style w:type="paragraph" w:customStyle="1" w:styleId="4">
    <w:name w:val="개요 4"/>
    <w:rsid w:val="004D59AB"/>
    <w:pPr>
      <w:numPr>
        <w:ilvl w:val="3"/>
        <w:numId w:val="41"/>
      </w:numPr>
      <w:wordWrap w:val="0"/>
      <w:spacing w:line="288" w:lineRule="auto"/>
      <w:ind w:firstLine="0"/>
      <w:jc w:val="both"/>
      <w:textAlignment w:val="baseline"/>
    </w:pPr>
    <w:rPr>
      <w:rFonts w:ascii="바탕" w:eastAsia="바탕" w:hAnsi="Times New Roman"/>
      <w:color w:val="000000"/>
    </w:rPr>
  </w:style>
  <w:style w:type="paragraph" w:customStyle="1" w:styleId="5">
    <w:name w:val="개요 5"/>
    <w:rsid w:val="004D59AB"/>
    <w:pPr>
      <w:numPr>
        <w:ilvl w:val="4"/>
        <w:numId w:val="41"/>
      </w:numPr>
      <w:wordWrap w:val="0"/>
      <w:spacing w:line="288" w:lineRule="auto"/>
      <w:ind w:firstLine="0"/>
      <w:jc w:val="both"/>
      <w:textAlignment w:val="baseline"/>
    </w:pPr>
    <w:rPr>
      <w:rFonts w:ascii="바탕" w:eastAsia="바탕" w:hAnsi="Times New Roman"/>
      <w:color w:val="000000"/>
    </w:rPr>
  </w:style>
  <w:style w:type="paragraph" w:customStyle="1" w:styleId="6">
    <w:name w:val="개요 6"/>
    <w:rsid w:val="004D59AB"/>
    <w:pPr>
      <w:numPr>
        <w:ilvl w:val="5"/>
        <w:numId w:val="41"/>
      </w:numPr>
      <w:wordWrap w:val="0"/>
      <w:spacing w:line="288" w:lineRule="auto"/>
      <w:ind w:firstLine="0"/>
      <w:jc w:val="both"/>
      <w:textAlignment w:val="baseline"/>
    </w:pPr>
    <w:rPr>
      <w:rFonts w:ascii="바탕" w:eastAsia="바탕" w:hAnsi="Times New Roman"/>
      <w:color w:val="000000"/>
    </w:rPr>
  </w:style>
  <w:style w:type="paragraph" w:customStyle="1" w:styleId="7">
    <w:name w:val="개요 7"/>
    <w:rsid w:val="004D59AB"/>
    <w:pPr>
      <w:numPr>
        <w:ilvl w:val="6"/>
        <w:numId w:val="41"/>
      </w:numPr>
      <w:wordWrap w:val="0"/>
      <w:spacing w:line="288" w:lineRule="auto"/>
      <w:ind w:firstLine="0"/>
      <w:jc w:val="both"/>
      <w:textAlignment w:val="baseline"/>
    </w:pPr>
    <w:rPr>
      <w:rFonts w:ascii="바탕" w:eastAsia="바탕" w:hAnsi="Times New Roman"/>
      <w:color w:val="000000"/>
    </w:rPr>
  </w:style>
  <w:style w:type="paragraph" w:customStyle="1" w:styleId="NTIS">
    <w:name w:val="NTIS 본문"/>
    <w:rsid w:val="004D59AB"/>
    <w:pPr>
      <w:keepNext/>
      <w:wordWrap w:val="0"/>
      <w:spacing w:line="288" w:lineRule="auto"/>
      <w:ind w:left="282"/>
      <w:textAlignment w:val="baseline"/>
    </w:pPr>
    <w:rPr>
      <w:rFonts w:ascii="바탕체" w:eastAsia="바탕체" w:hAnsi="Times New Roman"/>
      <w:color w:val="000000"/>
      <w:kern w:val="20"/>
    </w:rPr>
  </w:style>
  <w:style w:type="paragraph" w:customStyle="1" w:styleId="3">
    <w:name w:val="제목3"/>
    <w:basedOn w:val="30"/>
    <w:next w:val="40"/>
    <w:link w:val="3Char0"/>
    <w:autoRedefine/>
    <w:qFormat/>
    <w:rsid w:val="0080578B"/>
    <w:pPr>
      <w:widowControl/>
      <w:numPr>
        <w:numId w:val="41"/>
      </w:numPr>
      <w:autoSpaceDE/>
      <w:autoSpaceDN/>
      <w:spacing w:after="120" w:line="288" w:lineRule="auto"/>
      <w:ind w:firstLine="0"/>
    </w:pPr>
    <w:rPr>
      <w:bCs/>
      <w:spacing w:val="2"/>
      <w:sz w:val="24"/>
    </w:rPr>
  </w:style>
  <w:style w:type="paragraph" w:styleId="a">
    <w:name w:val="List Bullet"/>
    <w:basedOn w:val="a0"/>
    <w:uiPriority w:val="99"/>
    <w:unhideWhenUsed/>
    <w:rsid w:val="0080578B"/>
    <w:pPr>
      <w:numPr>
        <w:numId w:val="47"/>
      </w:numPr>
      <w:contextualSpacing/>
    </w:pPr>
  </w:style>
  <w:style w:type="character" w:customStyle="1" w:styleId="Chara">
    <w:name w:val="바탕글 Char"/>
    <w:basedOn w:val="a1"/>
    <w:link w:val="afd"/>
    <w:rsid w:val="005C7CE2"/>
    <w:rPr>
      <w:rFonts w:ascii="바탕" w:eastAsia="굴림" w:hAnsi="굴림" w:cs="굴림"/>
      <w:color w:val="000000"/>
    </w:rPr>
  </w:style>
  <w:style w:type="character" w:customStyle="1" w:styleId="3Char0">
    <w:name w:val="제목3 Char"/>
    <w:basedOn w:val="Chara"/>
    <w:link w:val="3"/>
    <w:rsid w:val="0080578B"/>
    <w:rPr>
      <w:rFonts w:ascii="바탕" w:eastAsia="굴림" w:hAnsi="굴림" w:cs="굴림"/>
      <w:b/>
      <w:bCs/>
      <w:color w:val="000000"/>
      <w:spacing w:val="2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8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2017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86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437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01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8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95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6464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261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85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02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8099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555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43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16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71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9120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909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43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481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8606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163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56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25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24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68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2481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770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65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8287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844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16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21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53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2730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2607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37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2860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14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2298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2893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4337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2924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6263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2949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4371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3212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05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51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08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5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3917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364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5127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399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85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91198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  <w:div w:id="4148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94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13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22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5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5029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433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7273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4386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17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98380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4416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344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4510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69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0502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4774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3565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4858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7094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4902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19584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5013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137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5065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7328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532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46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164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8603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5444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3144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5479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1542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5700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4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85098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  <w:div w:id="15293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3811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34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09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7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23580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0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85425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61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69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48468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36583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5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2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1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6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20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1108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6069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57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2973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6189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3076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6225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2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0365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6582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78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34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7705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  <w:div w:id="17091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592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6895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6799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59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45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88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4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8843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7106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5034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7138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4287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717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74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43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4639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7544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93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4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44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2092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7787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8541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798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6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25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7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13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39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58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CECE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14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4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742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CECE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4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39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53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409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5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CECE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414897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38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8824654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single" w:sz="6" w:space="5" w:color="E6E6E6"/>
                                        <w:left w:val="single" w:sz="6" w:space="8" w:color="E6E6E6"/>
                                        <w:bottom w:val="single" w:sz="6" w:space="5" w:color="E6E6E6"/>
                                        <w:right w:val="single" w:sz="6" w:space="8" w:color="E6E6E6"/>
                                      </w:divBdr>
                                    </w:div>
                                    <w:div w:id="133799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05781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806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31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69420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55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49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66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74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63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83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none" w:sz="0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44850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912278">
                                  <w:marLeft w:val="300"/>
                                  <w:marRight w:val="30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18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700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66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62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none" w:sz="0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39666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6455226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9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929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CECE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07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836375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99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899456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single" w:sz="6" w:space="5" w:color="E6E6E6"/>
                                        <w:left w:val="single" w:sz="6" w:space="8" w:color="E6E6E6"/>
                                        <w:bottom w:val="single" w:sz="6" w:space="5" w:color="E6E6E6"/>
                                        <w:right w:val="single" w:sz="6" w:space="8" w:color="E6E6E6"/>
                                      </w:divBdr>
                                    </w:div>
                                    <w:div w:id="42030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7421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820152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50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47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585035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52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16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86060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7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54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04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35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06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13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none" w:sz="0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265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0885503">
                                  <w:marLeft w:val="300"/>
                                  <w:marRight w:val="30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35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58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89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99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none" w:sz="0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07546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0848843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69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578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01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CECE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0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2350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39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6660577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single" w:sz="6" w:space="5" w:color="E6E6E6"/>
                                        <w:left w:val="single" w:sz="6" w:space="8" w:color="E6E6E6"/>
                                        <w:bottom w:val="single" w:sz="6" w:space="5" w:color="E6E6E6"/>
                                        <w:right w:val="single" w:sz="6" w:space="8" w:color="E6E6E6"/>
                                      </w:divBdr>
                                    </w:div>
                                    <w:div w:id="77005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869778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200941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33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80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754493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53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63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221831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12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54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898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57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7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55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none" w:sz="0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213674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2657438">
                                  <w:marLeft w:val="300"/>
                                  <w:marRight w:val="30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75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207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04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49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none" w:sz="0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61797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6350968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5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518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61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CECE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302207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2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843355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single" w:sz="6" w:space="5" w:color="E6E6E6"/>
                                        <w:left w:val="single" w:sz="6" w:space="8" w:color="E6E6E6"/>
                                        <w:bottom w:val="single" w:sz="6" w:space="5" w:color="E6E6E6"/>
                                        <w:right w:val="single" w:sz="6" w:space="8" w:color="E6E6E6"/>
                                      </w:divBdr>
                                    </w:div>
                                    <w:div w:id="1508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7345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8339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86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68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2703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8682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1533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8702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25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12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0900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9091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706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9797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9279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27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37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6040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9554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7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21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57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22386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  <w:div w:id="18534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197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66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5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7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08700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9892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1254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0031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9774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0160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57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102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0313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0372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0320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4600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0404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2623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0761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92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9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0713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0843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65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498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39283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099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97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49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15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5535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1761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72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74993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  <w:div w:id="12379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433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02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72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69723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1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61260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2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8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07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9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27492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2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7165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0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2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3293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2084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96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7048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2323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0544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2423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20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681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254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9872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2649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69531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2681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1465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8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8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1326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2822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7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078211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58040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23466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57687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75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4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36131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3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80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14474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65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92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53018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73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38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1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2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999716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13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85461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62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71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41807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5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04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8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99221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2946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5769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3087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0469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3225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02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1426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3376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4119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3545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0479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3599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1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3828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3768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9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84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909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34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45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4502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4246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5724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4339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90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3621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4488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64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2308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465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19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8951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26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32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40198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5092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6400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511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0829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5138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3483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518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2237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5265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81446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5362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19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01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01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5341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5889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96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2108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5949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0352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5977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2834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614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620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1871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6270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4842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656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67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0050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6722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71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1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0206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7054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6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83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52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074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3975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7716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99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15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3258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786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26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0463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8040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6447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8098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6707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8138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03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4133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8245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31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7333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8453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37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401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161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3488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8736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2894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8839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76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804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2588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9196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9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3099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9286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3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55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21819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9593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2682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9637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7523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9668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25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76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19630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20129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15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33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10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91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70418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2062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8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4541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20673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1859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20674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6000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20701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5864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20786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6628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20878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9275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20897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15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297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21133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98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8721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21300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2462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21328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4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03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17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21461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lee\Desktop\&#54532;&#47196;&#51229;&#53944;\2015\&#49324;&#50857;&#51088;%20&#51648;&#51221;%20Office%20&#49436;&#49885;%20&#54028;&#51068;\&#50976;&#48120;&#53580;&#53356;_&#44060;&#48156;&#47928;&#49436;_&#49436;&#49885;-&#51068;&#48152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BCDE14-FB43-4506-B962-5BB402248E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DC3752B-4D60-4F53-8C91-9452D51F7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유미테크_개발문서_서식-일반</Template>
  <TotalTime>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사내 개발문서 양식</vt:lpstr>
    </vt:vector>
  </TitlesOfParts>
  <Manager>박준홍</Manager>
  <Company>(주) 유미테크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사내 개발문서 양식</dc:title>
  <dc:subject>개발문서</dc:subject>
  <dc:creator>Park Sang Woo</dc:creator>
  <cp:keywords>문서양식;개발문서</cp:keywords>
  <cp:lastModifiedBy>park sangwoo</cp:lastModifiedBy>
  <cp:revision>2</cp:revision>
  <dcterms:created xsi:type="dcterms:W3CDTF">2020-12-03T11:14:00Z</dcterms:created>
  <dcterms:modified xsi:type="dcterms:W3CDTF">2020-12-03T11:14:00Z</dcterms:modified>
</cp:coreProperties>
</file>